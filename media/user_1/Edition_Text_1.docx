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A8" w:rsidRPr="00E06939" w:rsidRDefault="00B230A8" w:rsidP="0089420B">
      <w:pPr>
        <w:jc w:val="center"/>
        <w:rPr>
          <w:rFonts w:cs="Arial"/>
          <w:sz w:val="22"/>
          <w:szCs w:val="22"/>
        </w:rPr>
      </w:pPr>
    </w:p>
    <w:p w:rsidR="00B230A8" w:rsidRPr="00E06939" w:rsidRDefault="00B230A8" w:rsidP="00B230A8">
      <w:pPr>
        <w:jc w:val="center"/>
        <w:rPr>
          <w:rFonts w:cs="Arial"/>
          <w:b/>
          <w:sz w:val="22"/>
          <w:szCs w:val="22"/>
        </w:rPr>
      </w:pPr>
      <w:r w:rsidRPr="00E06939">
        <w:rPr>
          <w:rFonts w:cs="Arial"/>
          <w:b/>
          <w:sz w:val="22"/>
          <w:szCs w:val="22"/>
        </w:rPr>
        <w:t xml:space="preserve">Администрация сельского поселения Верховское </w:t>
      </w:r>
    </w:p>
    <w:p w:rsidR="00B230A8" w:rsidRPr="00E06939" w:rsidRDefault="00B230A8" w:rsidP="00B230A8">
      <w:pPr>
        <w:jc w:val="center"/>
        <w:rPr>
          <w:rFonts w:cs="Arial"/>
          <w:b/>
          <w:sz w:val="22"/>
          <w:szCs w:val="22"/>
        </w:rPr>
      </w:pPr>
      <w:r w:rsidRPr="00E06939">
        <w:rPr>
          <w:rFonts w:cs="Arial"/>
          <w:b/>
          <w:sz w:val="22"/>
          <w:szCs w:val="22"/>
        </w:rPr>
        <w:t xml:space="preserve">Верховажского муниципального района </w:t>
      </w:r>
    </w:p>
    <w:p w:rsidR="00B230A8" w:rsidRPr="00E06939" w:rsidRDefault="00B230A8" w:rsidP="00B230A8">
      <w:pPr>
        <w:jc w:val="center"/>
        <w:rPr>
          <w:rFonts w:cs="Arial"/>
          <w:sz w:val="22"/>
          <w:szCs w:val="22"/>
        </w:rPr>
      </w:pPr>
      <w:r w:rsidRPr="00E06939">
        <w:rPr>
          <w:rFonts w:cs="Arial"/>
          <w:b/>
          <w:sz w:val="22"/>
          <w:szCs w:val="22"/>
        </w:rPr>
        <w:t>Вологодской области</w:t>
      </w:r>
    </w:p>
    <w:p w:rsidR="00B230A8" w:rsidRPr="00E06939" w:rsidRDefault="00B230A8" w:rsidP="00B230A8">
      <w:pPr>
        <w:rPr>
          <w:rFonts w:cs="Arial"/>
          <w:sz w:val="22"/>
          <w:szCs w:val="22"/>
        </w:rPr>
      </w:pPr>
    </w:p>
    <w:p w:rsidR="00B230A8" w:rsidRPr="00E06939" w:rsidRDefault="00B230A8" w:rsidP="00B230A8">
      <w:pPr>
        <w:jc w:val="center"/>
        <w:rPr>
          <w:rFonts w:cs="Arial"/>
          <w:b/>
          <w:sz w:val="22"/>
          <w:szCs w:val="22"/>
        </w:rPr>
      </w:pPr>
      <w:r w:rsidRPr="00E06939">
        <w:rPr>
          <w:rFonts w:cs="Arial"/>
          <w:b/>
          <w:sz w:val="22"/>
          <w:szCs w:val="22"/>
        </w:rPr>
        <w:t xml:space="preserve">П </w:t>
      </w:r>
      <w:r w:rsidR="00C47AC6" w:rsidRPr="00E06939">
        <w:rPr>
          <w:rFonts w:cs="Arial"/>
          <w:b/>
          <w:sz w:val="22"/>
          <w:szCs w:val="22"/>
        </w:rPr>
        <w:t xml:space="preserve">О С Т А Н О В Л Е Н И Е </w:t>
      </w:r>
    </w:p>
    <w:p w:rsidR="00B230A8" w:rsidRPr="00E06939" w:rsidRDefault="00B230A8" w:rsidP="00B230A8">
      <w:pPr>
        <w:jc w:val="center"/>
        <w:rPr>
          <w:rFonts w:cs="Arial"/>
          <w:sz w:val="22"/>
          <w:szCs w:val="22"/>
        </w:rPr>
      </w:pPr>
    </w:p>
    <w:p w:rsidR="00571AAE" w:rsidRDefault="002E6E74" w:rsidP="00B230A8">
      <w:pPr>
        <w:tabs>
          <w:tab w:val="left" w:pos="1710"/>
          <w:tab w:val="left" w:pos="1824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eastAsia="en-US"/>
        </w:rPr>
        <w:pict>
          <v:group id="_x0000_s1026" editas="canvas" style="position:absolute;left:0;text-align:left;margin-left:2.85pt;margin-top:5.45pt;width:180pt;height:45pt;z-index:-251658240" coordsize="2823,6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823;height:697" o:preferrelative="f">
              <v:fill o:detectmouseclick="t"/>
              <v:path o:extrusionok="t" o:connecttype="none"/>
            </v:shape>
            <v:line id="_x0000_s1028" style="position:absolute" from="141,139" to="1270,139"/>
            <v:line id="_x0000_s1029" style="position:absolute" from="1564,132" to="2011,133"/>
          </v:group>
        </w:pict>
      </w:r>
    </w:p>
    <w:p w:rsidR="00B230A8" w:rsidRPr="00E06939" w:rsidRDefault="00C47AC6" w:rsidP="00B230A8">
      <w:pPr>
        <w:tabs>
          <w:tab w:val="left" w:pos="1710"/>
          <w:tab w:val="left" w:pos="1824"/>
        </w:tabs>
        <w:rPr>
          <w:rFonts w:cs="Arial"/>
          <w:sz w:val="22"/>
          <w:szCs w:val="22"/>
        </w:rPr>
      </w:pPr>
      <w:r w:rsidRPr="00E06939">
        <w:rPr>
          <w:rFonts w:cs="Arial"/>
          <w:sz w:val="22"/>
          <w:szCs w:val="22"/>
        </w:rPr>
        <w:t>от 19.12</w:t>
      </w:r>
      <w:r w:rsidR="00B230A8" w:rsidRPr="00E06939">
        <w:rPr>
          <w:rFonts w:cs="Arial"/>
          <w:sz w:val="22"/>
          <w:szCs w:val="22"/>
        </w:rPr>
        <w:t>.2017 г. №</w:t>
      </w:r>
      <w:r w:rsidRPr="00E06939">
        <w:rPr>
          <w:rFonts w:cs="Arial"/>
          <w:sz w:val="22"/>
          <w:szCs w:val="22"/>
          <w:u w:val="single"/>
        </w:rPr>
        <w:t xml:space="preserve"> 88</w:t>
      </w:r>
      <w:r w:rsidR="00B230A8" w:rsidRPr="00E06939">
        <w:rPr>
          <w:rFonts w:cs="Arial"/>
          <w:sz w:val="22"/>
          <w:szCs w:val="22"/>
          <w:u w:val="single"/>
        </w:rPr>
        <w:t xml:space="preserve">   </w:t>
      </w:r>
      <w:r w:rsidR="00B230A8" w:rsidRPr="00E06939">
        <w:rPr>
          <w:rFonts w:cs="Arial"/>
          <w:sz w:val="22"/>
          <w:szCs w:val="22"/>
        </w:rPr>
        <w:t xml:space="preserve">                                                                                </w:t>
      </w:r>
    </w:p>
    <w:p w:rsidR="00B230A8" w:rsidRPr="00E06939" w:rsidRDefault="00B230A8" w:rsidP="00B230A8">
      <w:pPr>
        <w:tabs>
          <w:tab w:val="left" w:pos="1710"/>
          <w:tab w:val="left" w:pos="1824"/>
        </w:tabs>
        <w:rPr>
          <w:rFonts w:cs="Arial"/>
          <w:sz w:val="22"/>
          <w:szCs w:val="22"/>
        </w:rPr>
      </w:pPr>
      <w:r w:rsidRPr="00E06939">
        <w:rPr>
          <w:rFonts w:cs="Arial"/>
          <w:sz w:val="22"/>
          <w:szCs w:val="22"/>
        </w:rPr>
        <w:t xml:space="preserve">     д. Сметанино</w:t>
      </w:r>
    </w:p>
    <w:p w:rsidR="0089420B" w:rsidRPr="00E06939" w:rsidRDefault="0089420B" w:rsidP="0089420B">
      <w:pPr>
        <w:suppressAutoHyphens/>
        <w:rPr>
          <w:rFonts w:cs="Arial"/>
          <w:bCs/>
          <w:sz w:val="22"/>
          <w:szCs w:val="22"/>
          <w:lang w:eastAsia="ar-SA"/>
        </w:rPr>
      </w:pPr>
    </w:p>
    <w:p w:rsidR="0089420B" w:rsidRPr="00E06939" w:rsidRDefault="0089420B" w:rsidP="0089420B">
      <w:pPr>
        <w:suppressAutoHyphens/>
        <w:ind w:right="3968"/>
        <w:rPr>
          <w:rFonts w:cs="Arial"/>
          <w:bCs/>
          <w:sz w:val="22"/>
          <w:szCs w:val="22"/>
          <w:lang w:eastAsia="ar-SA"/>
        </w:rPr>
      </w:pPr>
      <w:r w:rsidRPr="00E06939">
        <w:rPr>
          <w:rFonts w:cs="Arial"/>
          <w:bCs/>
          <w:sz w:val="22"/>
          <w:szCs w:val="22"/>
          <w:lang w:eastAsia="ar-SA"/>
        </w:rPr>
        <w:t>Об утверждении Положения о порядке принятия муниципальными служащими админ</w:t>
      </w:r>
      <w:r w:rsidR="00A738F4" w:rsidRPr="00E06939">
        <w:rPr>
          <w:rFonts w:cs="Arial"/>
          <w:bCs/>
          <w:sz w:val="22"/>
          <w:szCs w:val="22"/>
          <w:lang w:eastAsia="ar-SA"/>
        </w:rPr>
        <w:t>истрации сельского поселения Верховское</w:t>
      </w:r>
      <w:r w:rsidRPr="00E06939">
        <w:rPr>
          <w:rFonts w:cs="Arial"/>
          <w:bCs/>
          <w:sz w:val="22"/>
          <w:szCs w:val="22"/>
          <w:lang w:eastAsia="ar-SA"/>
        </w:rPr>
        <w:t xml:space="preserve"> Верховажского муниципального района Вологодской области наград, почетных и специальных званий (за исключением научных), иностранных государств, международных организаций, а также политических партий, других общественных объединений и религиозных объединений</w:t>
      </w:r>
    </w:p>
    <w:p w:rsidR="0089420B" w:rsidRPr="00E06939" w:rsidRDefault="0089420B" w:rsidP="0089420B">
      <w:pPr>
        <w:suppressAutoHyphens/>
        <w:ind w:right="4495"/>
        <w:rPr>
          <w:rFonts w:cs="Arial"/>
          <w:sz w:val="22"/>
          <w:szCs w:val="22"/>
          <w:lang w:eastAsia="ar-SA"/>
        </w:rPr>
      </w:pPr>
      <w:bookmarkStart w:id="0" w:name="_GoBack"/>
      <w:bookmarkEnd w:id="0"/>
    </w:p>
    <w:p w:rsidR="0089420B" w:rsidRPr="00E06939" w:rsidRDefault="0089420B" w:rsidP="0089420B">
      <w:pPr>
        <w:ind w:firstLine="709"/>
        <w:rPr>
          <w:rFonts w:cs="Arial"/>
          <w:bCs/>
          <w:sz w:val="22"/>
          <w:szCs w:val="22"/>
          <w:lang w:eastAsia="ar-SA"/>
        </w:rPr>
      </w:pPr>
      <w:r w:rsidRPr="00E06939">
        <w:rPr>
          <w:rFonts w:cs="Arial"/>
          <w:bCs/>
          <w:sz w:val="22"/>
          <w:szCs w:val="22"/>
          <w:lang w:eastAsia="ar-SA"/>
        </w:rPr>
        <w:t xml:space="preserve">В </w:t>
      </w:r>
      <w:r w:rsidR="00214200" w:rsidRPr="00E06939">
        <w:rPr>
          <w:rFonts w:cs="Arial"/>
          <w:bCs/>
          <w:sz w:val="22"/>
          <w:szCs w:val="22"/>
          <w:lang w:eastAsia="ar-SA"/>
        </w:rPr>
        <w:t xml:space="preserve">соответствии с Федеральным законом от 25.12.2008 года </w:t>
      </w:r>
      <w:hyperlink r:id="rId4" w:history="1">
        <w:r w:rsidR="00571AAE">
          <w:rPr>
            <w:rStyle w:val="a6"/>
            <w:rFonts w:cs="Arial"/>
            <w:bCs/>
            <w:sz w:val="22"/>
            <w:szCs w:val="22"/>
            <w:lang w:eastAsia="ar-SA"/>
          </w:rPr>
          <w:t>№ 273-ФЗ</w:t>
        </w:r>
      </w:hyperlink>
      <w:r w:rsidR="00214200" w:rsidRPr="00E06939">
        <w:rPr>
          <w:rFonts w:cs="Arial"/>
          <w:bCs/>
          <w:sz w:val="22"/>
          <w:szCs w:val="22"/>
          <w:lang w:eastAsia="ar-SA"/>
        </w:rPr>
        <w:t xml:space="preserve"> «О противодействии коррупции»</w:t>
      </w:r>
      <w:r w:rsidRPr="00E06939">
        <w:rPr>
          <w:rFonts w:cs="Arial"/>
          <w:bCs/>
          <w:sz w:val="22"/>
          <w:szCs w:val="22"/>
          <w:lang w:eastAsia="ar-SA"/>
        </w:rPr>
        <w:t>, пункт</w:t>
      </w:r>
      <w:r w:rsidR="00214200" w:rsidRPr="00E06939">
        <w:rPr>
          <w:rFonts w:cs="Arial"/>
          <w:bCs/>
          <w:sz w:val="22"/>
          <w:szCs w:val="22"/>
          <w:lang w:eastAsia="ar-SA"/>
        </w:rPr>
        <w:t>ом</w:t>
      </w:r>
      <w:r w:rsidRPr="00E06939">
        <w:rPr>
          <w:rFonts w:cs="Arial"/>
          <w:bCs/>
          <w:sz w:val="22"/>
          <w:szCs w:val="22"/>
          <w:lang w:eastAsia="ar-SA"/>
        </w:rPr>
        <w:t xml:space="preserve"> 10 части 1 статьи 14 Федерального закона от 2 марта 2007 года </w:t>
      </w:r>
      <w:hyperlink r:id="rId5" w:history="1">
        <w:r w:rsidR="00571AAE">
          <w:rPr>
            <w:rStyle w:val="a6"/>
            <w:rFonts w:cs="Arial"/>
            <w:bCs/>
            <w:sz w:val="22"/>
            <w:szCs w:val="22"/>
            <w:lang w:eastAsia="ar-SA"/>
          </w:rPr>
          <w:t>№ 25-ФЗ</w:t>
        </w:r>
      </w:hyperlink>
      <w:r w:rsidRPr="00E06939">
        <w:rPr>
          <w:rFonts w:cs="Arial"/>
          <w:bCs/>
          <w:sz w:val="22"/>
          <w:szCs w:val="22"/>
          <w:lang w:eastAsia="ar-SA"/>
        </w:rPr>
        <w:t xml:space="preserve"> «О муниципальной службе в Российской Федерации»</w:t>
      </w:r>
      <w:r w:rsidR="00214200" w:rsidRPr="00E06939">
        <w:rPr>
          <w:rFonts w:cs="Arial"/>
          <w:bCs/>
          <w:sz w:val="22"/>
          <w:szCs w:val="22"/>
          <w:lang w:eastAsia="ar-SA"/>
        </w:rPr>
        <w:t>, ПОСТАНОВЛЯЮ</w:t>
      </w:r>
      <w:r w:rsidRPr="00E06939">
        <w:rPr>
          <w:rFonts w:cs="Arial"/>
          <w:bCs/>
          <w:sz w:val="22"/>
          <w:szCs w:val="22"/>
          <w:lang w:eastAsia="ar-SA"/>
        </w:rPr>
        <w:t>:</w:t>
      </w:r>
    </w:p>
    <w:p w:rsidR="0089420B" w:rsidRPr="00E06939" w:rsidRDefault="0089420B" w:rsidP="00214200">
      <w:pPr>
        <w:ind w:firstLine="709"/>
        <w:rPr>
          <w:rFonts w:cs="Arial"/>
          <w:bCs/>
          <w:caps/>
          <w:sz w:val="22"/>
          <w:szCs w:val="22"/>
          <w:lang w:eastAsia="ar-SA"/>
        </w:rPr>
      </w:pPr>
      <w:r w:rsidRPr="00E06939">
        <w:rPr>
          <w:rFonts w:cs="Arial"/>
          <w:bCs/>
          <w:sz w:val="22"/>
          <w:szCs w:val="22"/>
          <w:lang w:eastAsia="ar-SA"/>
        </w:rPr>
        <w:t xml:space="preserve">1. Утвердить Положение о порядке принятия муниципальными служащими администрации сельского поселения </w:t>
      </w:r>
      <w:r w:rsidR="00B230A8" w:rsidRPr="00E06939">
        <w:rPr>
          <w:rFonts w:cs="Arial"/>
          <w:bCs/>
          <w:sz w:val="22"/>
          <w:szCs w:val="22"/>
          <w:lang w:eastAsia="ar-SA"/>
        </w:rPr>
        <w:t>Верховское</w:t>
      </w:r>
      <w:r w:rsidR="00214200" w:rsidRPr="00E06939">
        <w:rPr>
          <w:rFonts w:cs="Arial"/>
          <w:bCs/>
          <w:sz w:val="22"/>
          <w:szCs w:val="22"/>
          <w:lang w:eastAsia="ar-SA"/>
        </w:rPr>
        <w:t xml:space="preserve"> Верховажского муниципального</w:t>
      </w:r>
      <w:r w:rsidRPr="00E06939">
        <w:rPr>
          <w:rFonts w:cs="Arial"/>
          <w:bCs/>
          <w:sz w:val="22"/>
          <w:szCs w:val="22"/>
          <w:lang w:eastAsia="ar-SA"/>
        </w:rPr>
        <w:t xml:space="preserve"> района</w:t>
      </w:r>
      <w:r w:rsidR="00214200" w:rsidRPr="00E06939">
        <w:rPr>
          <w:rFonts w:cs="Arial"/>
          <w:bCs/>
          <w:sz w:val="22"/>
          <w:szCs w:val="22"/>
          <w:lang w:eastAsia="ar-SA"/>
        </w:rPr>
        <w:t xml:space="preserve"> Вологодской области </w:t>
      </w:r>
      <w:r w:rsidRPr="00E06939">
        <w:rPr>
          <w:rFonts w:cs="Arial"/>
          <w:bCs/>
          <w:sz w:val="22"/>
          <w:szCs w:val="22"/>
          <w:lang w:eastAsia="ar-SA"/>
        </w:rPr>
        <w:t xml:space="preserve"> наград, почетных и специальных званий (за исключением научных), иностранных государств, международных организаций, а также политических партий, других общественных объединений и религиозных объединений (прилагается)</w:t>
      </w:r>
      <w:r w:rsidRPr="00E06939">
        <w:rPr>
          <w:rFonts w:cs="Arial"/>
          <w:bCs/>
          <w:caps/>
          <w:sz w:val="22"/>
          <w:szCs w:val="22"/>
          <w:lang w:eastAsia="ar-SA"/>
        </w:rPr>
        <w:t>.</w:t>
      </w:r>
    </w:p>
    <w:p w:rsidR="0089420B" w:rsidRPr="00E06939" w:rsidRDefault="00214200" w:rsidP="0089420B">
      <w:pPr>
        <w:suppressAutoHyphens/>
        <w:ind w:firstLine="709"/>
        <w:rPr>
          <w:rFonts w:cs="Arial"/>
          <w:sz w:val="22"/>
          <w:szCs w:val="22"/>
          <w:lang w:eastAsia="ar-SA"/>
        </w:rPr>
      </w:pPr>
      <w:r w:rsidRPr="00E06939">
        <w:rPr>
          <w:rFonts w:cs="Arial"/>
          <w:sz w:val="22"/>
          <w:szCs w:val="22"/>
          <w:lang w:eastAsia="ar-SA"/>
        </w:rPr>
        <w:t>2</w:t>
      </w:r>
      <w:r w:rsidR="0089420B" w:rsidRPr="00E06939">
        <w:rPr>
          <w:rFonts w:cs="Arial"/>
          <w:sz w:val="22"/>
          <w:szCs w:val="22"/>
          <w:lang w:eastAsia="ar-SA"/>
        </w:rPr>
        <w:t>. Контроль за выполнением настоящего постановления оставляю за собой.</w:t>
      </w:r>
    </w:p>
    <w:p w:rsidR="0089420B" w:rsidRPr="00E06939" w:rsidRDefault="00214200" w:rsidP="0089420B">
      <w:pPr>
        <w:suppressAutoHyphens/>
        <w:ind w:firstLine="709"/>
        <w:rPr>
          <w:rFonts w:cs="Arial"/>
          <w:sz w:val="22"/>
          <w:szCs w:val="22"/>
          <w:lang w:eastAsia="ar-SA"/>
        </w:rPr>
      </w:pPr>
      <w:r w:rsidRPr="00E06939">
        <w:rPr>
          <w:rFonts w:cs="Arial"/>
          <w:sz w:val="22"/>
          <w:szCs w:val="22"/>
          <w:lang w:eastAsia="ar-SA"/>
        </w:rPr>
        <w:t>3</w:t>
      </w:r>
      <w:r w:rsidR="0089420B" w:rsidRPr="00E06939">
        <w:rPr>
          <w:rFonts w:cs="Arial"/>
          <w:sz w:val="22"/>
          <w:szCs w:val="22"/>
          <w:lang w:eastAsia="ar-SA"/>
        </w:rPr>
        <w:t>. </w:t>
      </w:r>
      <w:r w:rsidRPr="00E06939">
        <w:rPr>
          <w:rFonts w:cs="Arial"/>
          <w:sz w:val="22"/>
          <w:szCs w:val="22"/>
          <w:lang w:eastAsia="ar-SA"/>
        </w:rPr>
        <w:t xml:space="preserve">Настоящее постановление </w:t>
      </w:r>
      <w:r w:rsidR="0089420B" w:rsidRPr="00E06939">
        <w:rPr>
          <w:rFonts w:cs="Arial"/>
          <w:sz w:val="22"/>
          <w:szCs w:val="22"/>
          <w:lang w:eastAsia="ar-SA"/>
        </w:rPr>
        <w:t xml:space="preserve">вступает в силу со дня его </w:t>
      </w:r>
      <w:r w:rsidRPr="00E06939">
        <w:rPr>
          <w:rFonts w:cs="Arial"/>
          <w:sz w:val="22"/>
          <w:szCs w:val="22"/>
          <w:lang w:eastAsia="ar-SA"/>
        </w:rPr>
        <w:t xml:space="preserve">официального </w:t>
      </w:r>
      <w:r w:rsidR="0089420B" w:rsidRPr="00E06939">
        <w:rPr>
          <w:rFonts w:cs="Arial"/>
          <w:sz w:val="22"/>
          <w:szCs w:val="22"/>
          <w:lang w:eastAsia="ar-SA"/>
        </w:rPr>
        <w:t>обнародования</w:t>
      </w:r>
      <w:r w:rsidR="00B230A8" w:rsidRPr="00E06939">
        <w:rPr>
          <w:rFonts w:cs="Arial"/>
          <w:sz w:val="22"/>
          <w:szCs w:val="22"/>
          <w:lang w:eastAsia="ar-SA"/>
        </w:rPr>
        <w:t xml:space="preserve"> на информационном стенде администрации сельского поселения</w:t>
      </w:r>
      <w:r w:rsidRPr="00E06939">
        <w:rPr>
          <w:rFonts w:cs="Arial"/>
          <w:sz w:val="22"/>
          <w:szCs w:val="22"/>
          <w:lang w:eastAsia="ar-SA"/>
        </w:rPr>
        <w:t>, и размещения на официальном сайте в информационно-телекоммун</w:t>
      </w:r>
      <w:r w:rsidR="00B230A8" w:rsidRPr="00E06939">
        <w:rPr>
          <w:rFonts w:cs="Arial"/>
          <w:sz w:val="22"/>
          <w:szCs w:val="22"/>
          <w:lang w:eastAsia="ar-SA"/>
        </w:rPr>
        <w:t xml:space="preserve">икационной сети «Интернет» </w:t>
      </w:r>
      <w:r w:rsidR="00B230A8" w:rsidRPr="00E06939">
        <w:rPr>
          <w:rFonts w:cs="Arial"/>
          <w:sz w:val="22"/>
          <w:szCs w:val="22"/>
          <w:lang w:val="en-US" w:eastAsia="ar-SA"/>
        </w:rPr>
        <w:t>smetaninovo</w:t>
      </w:r>
      <w:r w:rsidR="00B230A8" w:rsidRPr="00E06939">
        <w:rPr>
          <w:rFonts w:cs="Arial"/>
          <w:sz w:val="22"/>
          <w:szCs w:val="22"/>
          <w:lang w:eastAsia="ar-SA"/>
        </w:rPr>
        <w:t>.</w:t>
      </w:r>
      <w:r w:rsidR="00B230A8" w:rsidRPr="00E06939">
        <w:rPr>
          <w:rFonts w:cs="Arial"/>
          <w:sz w:val="22"/>
          <w:szCs w:val="22"/>
          <w:lang w:val="en-US" w:eastAsia="ar-SA"/>
        </w:rPr>
        <w:t>ru</w:t>
      </w:r>
      <w:r w:rsidR="0089420B" w:rsidRPr="00E06939">
        <w:rPr>
          <w:rFonts w:cs="Arial"/>
          <w:sz w:val="22"/>
          <w:szCs w:val="22"/>
          <w:lang w:eastAsia="ar-SA"/>
        </w:rPr>
        <w:t>.</w:t>
      </w:r>
    </w:p>
    <w:p w:rsidR="0089420B" w:rsidRPr="00E06939" w:rsidRDefault="0089420B" w:rsidP="0089420B">
      <w:pPr>
        <w:suppressAutoHyphens/>
        <w:ind w:firstLine="709"/>
        <w:rPr>
          <w:rFonts w:cs="Arial"/>
          <w:sz w:val="22"/>
          <w:szCs w:val="22"/>
          <w:lang w:eastAsia="ar-SA"/>
        </w:rPr>
      </w:pPr>
    </w:p>
    <w:p w:rsidR="0089420B" w:rsidRPr="00E06939" w:rsidRDefault="0089420B" w:rsidP="0089420B">
      <w:pPr>
        <w:suppressAutoHyphens/>
        <w:ind w:firstLine="709"/>
        <w:rPr>
          <w:rFonts w:cs="Arial"/>
          <w:sz w:val="22"/>
          <w:szCs w:val="22"/>
          <w:lang w:eastAsia="ar-SA"/>
        </w:rPr>
      </w:pPr>
    </w:p>
    <w:p w:rsidR="00214200" w:rsidRPr="00E06939" w:rsidRDefault="0089420B" w:rsidP="00214200">
      <w:pPr>
        <w:suppressAutoHyphens/>
        <w:rPr>
          <w:rFonts w:cs="Arial"/>
          <w:sz w:val="22"/>
          <w:szCs w:val="22"/>
          <w:lang w:eastAsia="ar-SA"/>
        </w:rPr>
      </w:pPr>
      <w:r w:rsidRPr="00E06939">
        <w:rPr>
          <w:rFonts w:cs="Arial"/>
          <w:sz w:val="22"/>
          <w:szCs w:val="22"/>
          <w:lang w:eastAsia="ar-SA"/>
        </w:rPr>
        <w:t xml:space="preserve">Глава </w:t>
      </w:r>
      <w:r w:rsidR="00B230A8" w:rsidRPr="00E06939">
        <w:rPr>
          <w:rFonts w:cs="Arial"/>
          <w:sz w:val="22"/>
          <w:szCs w:val="22"/>
          <w:lang w:eastAsia="ar-SA"/>
        </w:rPr>
        <w:t>администрации</w:t>
      </w:r>
    </w:p>
    <w:p w:rsidR="0089420B" w:rsidRPr="00E06939" w:rsidRDefault="0089420B" w:rsidP="0089420B">
      <w:pPr>
        <w:suppressAutoHyphens/>
        <w:rPr>
          <w:rFonts w:cs="Arial"/>
          <w:sz w:val="22"/>
          <w:szCs w:val="22"/>
          <w:lang w:eastAsia="ar-SA"/>
        </w:rPr>
      </w:pPr>
      <w:r w:rsidRPr="00E06939">
        <w:rPr>
          <w:rFonts w:cs="Arial"/>
          <w:sz w:val="22"/>
          <w:szCs w:val="22"/>
          <w:lang w:eastAsia="ar-SA"/>
        </w:rPr>
        <w:t>сельского поселения</w:t>
      </w:r>
      <w:r w:rsidR="00214200" w:rsidRPr="00E06939">
        <w:rPr>
          <w:rFonts w:cs="Arial"/>
          <w:sz w:val="22"/>
          <w:szCs w:val="22"/>
          <w:lang w:eastAsia="ar-SA"/>
        </w:rPr>
        <w:t xml:space="preserve">  </w:t>
      </w:r>
      <w:r w:rsidR="00B230A8" w:rsidRPr="00E06939">
        <w:rPr>
          <w:rFonts w:cs="Arial"/>
          <w:sz w:val="22"/>
          <w:szCs w:val="22"/>
          <w:lang w:eastAsia="ar-SA"/>
        </w:rPr>
        <w:t>Верховское</w:t>
      </w:r>
      <w:r w:rsidR="00214200" w:rsidRPr="00E06939">
        <w:rPr>
          <w:rFonts w:cs="Arial"/>
          <w:sz w:val="22"/>
          <w:szCs w:val="22"/>
          <w:lang w:eastAsia="ar-SA"/>
        </w:rPr>
        <w:t xml:space="preserve">                                             </w:t>
      </w:r>
      <w:r w:rsidR="00B230A8" w:rsidRPr="00E06939">
        <w:rPr>
          <w:rFonts w:cs="Arial"/>
          <w:sz w:val="22"/>
          <w:szCs w:val="22"/>
          <w:lang w:eastAsia="ar-SA"/>
        </w:rPr>
        <w:t>С.В.Володкина</w:t>
      </w:r>
    </w:p>
    <w:p w:rsidR="0089420B" w:rsidRPr="00E06939" w:rsidRDefault="0089420B" w:rsidP="0089420B">
      <w:pPr>
        <w:suppressAutoHyphens/>
        <w:rPr>
          <w:rFonts w:cs="Arial"/>
          <w:sz w:val="22"/>
          <w:szCs w:val="22"/>
          <w:lang w:eastAsia="ar-SA"/>
        </w:rPr>
      </w:pPr>
      <w:r w:rsidRPr="00E06939">
        <w:rPr>
          <w:rFonts w:cs="Arial"/>
          <w:sz w:val="22"/>
          <w:szCs w:val="22"/>
          <w:lang w:eastAsia="ar-SA"/>
        </w:rPr>
        <w:tab/>
      </w:r>
      <w:r w:rsidRPr="00E06939">
        <w:rPr>
          <w:rFonts w:cs="Arial"/>
          <w:sz w:val="22"/>
          <w:szCs w:val="22"/>
          <w:lang w:eastAsia="ar-SA"/>
        </w:rPr>
        <w:tab/>
      </w:r>
      <w:r w:rsidRPr="00E06939">
        <w:rPr>
          <w:rFonts w:cs="Arial"/>
          <w:sz w:val="22"/>
          <w:szCs w:val="22"/>
          <w:lang w:eastAsia="ar-SA"/>
        </w:rPr>
        <w:tab/>
      </w:r>
      <w:r w:rsidRPr="00E06939">
        <w:rPr>
          <w:rFonts w:cs="Arial"/>
          <w:sz w:val="22"/>
          <w:szCs w:val="22"/>
          <w:lang w:eastAsia="ar-SA"/>
        </w:rPr>
        <w:tab/>
      </w:r>
      <w:r w:rsidRPr="00E06939">
        <w:rPr>
          <w:rFonts w:cs="Arial"/>
          <w:sz w:val="22"/>
          <w:szCs w:val="22"/>
          <w:lang w:eastAsia="ar-SA"/>
        </w:rPr>
        <w:tab/>
      </w:r>
    </w:p>
    <w:p w:rsidR="0089420B" w:rsidRPr="00E06939" w:rsidRDefault="0089420B" w:rsidP="0089420B">
      <w:pPr>
        <w:suppressAutoHyphens/>
        <w:rPr>
          <w:rFonts w:cs="Arial"/>
          <w:sz w:val="22"/>
          <w:szCs w:val="22"/>
          <w:lang w:eastAsia="ar-SA"/>
        </w:rPr>
      </w:pPr>
    </w:p>
    <w:p w:rsidR="0089420B" w:rsidRPr="00E06939" w:rsidRDefault="0089420B" w:rsidP="0089420B">
      <w:pPr>
        <w:suppressAutoHyphens/>
        <w:outlineLvl w:val="0"/>
        <w:rPr>
          <w:rFonts w:cs="Arial"/>
          <w:b/>
          <w:bCs/>
          <w:sz w:val="22"/>
          <w:szCs w:val="22"/>
          <w:lang w:eastAsia="ar-SA"/>
        </w:rPr>
      </w:pPr>
    </w:p>
    <w:p w:rsidR="00E06939" w:rsidRDefault="00E06939">
      <w:pPr>
        <w:spacing w:after="200" w:line="276" w:lineRule="auto"/>
        <w:ind w:firstLine="0"/>
        <w:jc w:val="left"/>
        <w:rPr>
          <w:rFonts w:cs="Arial"/>
          <w:b/>
          <w:bCs/>
          <w:sz w:val="22"/>
          <w:szCs w:val="22"/>
          <w:lang w:eastAsia="ar-SA"/>
        </w:rPr>
      </w:pPr>
      <w:r>
        <w:rPr>
          <w:rFonts w:cs="Arial"/>
          <w:b/>
          <w:bCs/>
          <w:sz w:val="22"/>
          <w:szCs w:val="22"/>
          <w:lang w:eastAsia="ar-SA"/>
        </w:rPr>
        <w:br w:type="page"/>
      </w:r>
    </w:p>
    <w:p w:rsidR="0089420B" w:rsidRPr="00E06939" w:rsidRDefault="0089420B" w:rsidP="0089420B">
      <w:pPr>
        <w:suppressAutoHyphens/>
        <w:outlineLvl w:val="0"/>
        <w:rPr>
          <w:rFonts w:cs="Arial"/>
          <w:b/>
          <w:bCs/>
          <w:sz w:val="22"/>
          <w:szCs w:val="22"/>
          <w:lang w:eastAsia="ar-S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9420B" w:rsidRPr="00E06939" w:rsidTr="00B230A8">
        <w:trPr>
          <w:trHeight w:val="1657"/>
        </w:trPr>
        <w:tc>
          <w:tcPr>
            <w:tcW w:w="4785" w:type="dxa"/>
          </w:tcPr>
          <w:p w:rsidR="0089420B" w:rsidRPr="00E06939" w:rsidRDefault="0089420B" w:rsidP="00214200">
            <w:pPr>
              <w:jc w:val="right"/>
              <w:rPr>
                <w:rFonts w:cs="Arial"/>
              </w:rPr>
            </w:pPr>
          </w:p>
        </w:tc>
        <w:tc>
          <w:tcPr>
            <w:tcW w:w="4786" w:type="dxa"/>
          </w:tcPr>
          <w:p w:rsidR="00214200" w:rsidRPr="00E06939" w:rsidRDefault="00214200" w:rsidP="00214200">
            <w:pPr>
              <w:jc w:val="right"/>
              <w:rPr>
                <w:rFonts w:cs="Arial"/>
              </w:rPr>
            </w:pPr>
          </w:p>
          <w:p w:rsidR="0089420B" w:rsidRPr="00E06939" w:rsidRDefault="0089420B" w:rsidP="00214200">
            <w:pPr>
              <w:jc w:val="right"/>
              <w:rPr>
                <w:rFonts w:cs="Arial"/>
              </w:rPr>
            </w:pPr>
            <w:r w:rsidRPr="00E06939">
              <w:rPr>
                <w:rFonts w:cs="Arial"/>
              </w:rPr>
              <w:t xml:space="preserve">ПРИЛОЖЕНИЕ </w:t>
            </w:r>
          </w:p>
          <w:p w:rsidR="0089420B" w:rsidRPr="00E06939" w:rsidRDefault="0089420B" w:rsidP="00214200">
            <w:pPr>
              <w:jc w:val="right"/>
              <w:rPr>
                <w:rFonts w:cs="Arial"/>
              </w:rPr>
            </w:pPr>
            <w:r w:rsidRPr="00E06939">
              <w:rPr>
                <w:rFonts w:cs="Arial"/>
              </w:rPr>
              <w:t>УТВЕРЖДЕНО</w:t>
            </w:r>
          </w:p>
          <w:p w:rsidR="0089420B" w:rsidRPr="00E06939" w:rsidRDefault="0089420B" w:rsidP="00214200">
            <w:pPr>
              <w:jc w:val="right"/>
              <w:rPr>
                <w:rFonts w:cs="Arial"/>
              </w:rPr>
            </w:pPr>
            <w:r w:rsidRPr="00E06939">
              <w:rPr>
                <w:rFonts w:cs="Arial"/>
              </w:rPr>
              <w:t>постановлением администрации сельского поселения</w:t>
            </w:r>
            <w:r w:rsidR="00B230A8" w:rsidRPr="00E06939">
              <w:rPr>
                <w:rFonts w:cs="Arial"/>
              </w:rPr>
              <w:t xml:space="preserve"> Верховское</w:t>
            </w:r>
            <w:r w:rsidRPr="00E06939">
              <w:rPr>
                <w:rFonts w:cs="Arial"/>
              </w:rPr>
              <w:t xml:space="preserve"> </w:t>
            </w:r>
          </w:p>
          <w:p w:rsidR="0089420B" w:rsidRPr="00E06939" w:rsidRDefault="00C47AC6" w:rsidP="00C47AC6">
            <w:pPr>
              <w:jc w:val="right"/>
              <w:rPr>
                <w:rFonts w:cs="Arial"/>
              </w:rPr>
            </w:pPr>
            <w:r w:rsidRPr="00E06939">
              <w:rPr>
                <w:rFonts w:cs="Arial"/>
              </w:rPr>
              <w:t xml:space="preserve">от 19.12.2017 г. </w:t>
            </w:r>
            <w:r w:rsidR="00A738F4" w:rsidRPr="00E06939">
              <w:rPr>
                <w:rFonts w:cs="Arial"/>
              </w:rPr>
              <w:t xml:space="preserve"> </w:t>
            </w:r>
            <w:r w:rsidR="0089420B" w:rsidRPr="00E06939">
              <w:rPr>
                <w:rFonts w:cs="Arial"/>
              </w:rPr>
              <w:t>№ _</w:t>
            </w:r>
            <w:r w:rsidRPr="00E06939">
              <w:rPr>
                <w:rFonts w:cs="Arial"/>
              </w:rPr>
              <w:t>88</w:t>
            </w:r>
            <w:r w:rsidR="0089420B" w:rsidRPr="00E06939">
              <w:rPr>
                <w:rFonts w:cs="Arial"/>
              </w:rPr>
              <w:t>_</w:t>
            </w:r>
          </w:p>
        </w:tc>
      </w:tr>
    </w:tbl>
    <w:p w:rsidR="0089420B" w:rsidRPr="00E06939" w:rsidRDefault="0089420B" w:rsidP="00214200">
      <w:pPr>
        <w:jc w:val="right"/>
        <w:rPr>
          <w:rFonts w:cs="Arial"/>
          <w:sz w:val="22"/>
          <w:szCs w:val="22"/>
        </w:rPr>
      </w:pPr>
    </w:p>
    <w:p w:rsidR="0089420B" w:rsidRPr="00E06939" w:rsidRDefault="0089420B" w:rsidP="0089420B">
      <w:pPr>
        <w:ind w:left="4956"/>
        <w:jc w:val="center"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ind w:left="4956"/>
        <w:jc w:val="center"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ind w:left="4956"/>
        <w:jc w:val="center"/>
        <w:rPr>
          <w:rFonts w:eastAsia="Calibri" w:cs="Arial"/>
          <w:b/>
          <w:sz w:val="22"/>
          <w:szCs w:val="22"/>
        </w:rPr>
      </w:pPr>
    </w:p>
    <w:p w:rsidR="0089420B" w:rsidRPr="00E06939" w:rsidRDefault="0089420B" w:rsidP="00214200">
      <w:pPr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>ПОЛОЖЕНИЕ</w:t>
      </w:r>
    </w:p>
    <w:p w:rsidR="0089420B" w:rsidRPr="00E06939" w:rsidRDefault="0089420B" w:rsidP="00214200">
      <w:pPr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>о порядке принятия муниципальными служащими</w:t>
      </w:r>
    </w:p>
    <w:p w:rsidR="0089420B" w:rsidRPr="00E06939" w:rsidRDefault="0089420B" w:rsidP="00214200">
      <w:pPr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 xml:space="preserve">администрации сельского поселения </w:t>
      </w:r>
      <w:r w:rsidR="00B230A8" w:rsidRPr="00E06939">
        <w:rPr>
          <w:rFonts w:eastAsia="Calibri" w:cs="Arial"/>
          <w:b/>
          <w:sz w:val="22"/>
          <w:szCs w:val="22"/>
        </w:rPr>
        <w:t>Верховское</w:t>
      </w:r>
    </w:p>
    <w:p w:rsidR="0089420B" w:rsidRPr="00E06939" w:rsidRDefault="00214200" w:rsidP="00214200">
      <w:pPr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 xml:space="preserve">Верховажского муниципального </w:t>
      </w:r>
      <w:r w:rsidR="0089420B" w:rsidRPr="00E06939">
        <w:rPr>
          <w:rFonts w:eastAsia="Calibri" w:cs="Arial"/>
          <w:b/>
          <w:sz w:val="22"/>
          <w:szCs w:val="22"/>
        </w:rPr>
        <w:t>района</w:t>
      </w:r>
      <w:r w:rsidRPr="00E06939">
        <w:rPr>
          <w:rFonts w:eastAsia="Calibri" w:cs="Arial"/>
          <w:b/>
          <w:sz w:val="22"/>
          <w:szCs w:val="22"/>
        </w:rPr>
        <w:t xml:space="preserve"> Вологодской области</w:t>
      </w:r>
      <w:r w:rsidR="0089420B" w:rsidRPr="00E06939">
        <w:rPr>
          <w:rFonts w:eastAsia="Calibri" w:cs="Arial"/>
          <w:b/>
          <w:sz w:val="22"/>
          <w:szCs w:val="22"/>
        </w:rPr>
        <w:t xml:space="preserve"> наград, почетных и специальных званий (за исключением научных), иностранных государств, международных организаций, а также политических партий,</w:t>
      </w:r>
    </w:p>
    <w:p w:rsidR="0089420B" w:rsidRPr="00E06939" w:rsidRDefault="0089420B" w:rsidP="00214200">
      <w:pPr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>других общественных объединений и религиозных объединений</w:t>
      </w:r>
    </w:p>
    <w:p w:rsidR="0089420B" w:rsidRPr="00E06939" w:rsidRDefault="0089420B" w:rsidP="0089420B">
      <w:pPr>
        <w:jc w:val="center"/>
        <w:rPr>
          <w:rFonts w:eastAsia="Calibri" w:cs="Arial"/>
          <w:b/>
          <w:sz w:val="22"/>
          <w:szCs w:val="22"/>
        </w:rPr>
      </w:pPr>
    </w:p>
    <w:p w:rsidR="0089420B" w:rsidRPr="00E06939" w:rsidRDefault="0089420B" w:rsidP="0089420B">
      <w:pPr>
        <w:rPr>
          <w:rFonts w:eastAsia="Calibri" w:cs="Arial"/>
          <w:b/>
          <w:sz w:val="22"/>
          <w:szCs w:val="22"/>
        </w:rPr>
      </w:pP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1. Настоящим Положением устанавливается порядок принятия с разрешения главы сельского поселения </w:t>
      </w:r>
      <w:r w:rsidR="00B230A8" w:rsidRPr="00E06939">
        <w:rPr>
          <w:rFonts w:eastAsia="Calibri" w:cs="Arial"/>
          <w:sz w:val="22"/>
          <w:szCs w:val="22"/>
        </w:rPr>
        <w:t>Верховское</w:t>
      </w:r>
      <w:r w:rsidR="00214200" w:rsidRPr="00E06939">
        <w:rPr>
          <w:rFonts w:eastAsia="Calibri" w:cs="Arial"/>
          <w:sz w:val="22"/>
          <w:szCs w:val="22"/>
        </w:rPr>
        <w:t xml:space="preserve"> Верховажского муниципального </w:t>
      </w:r>
      <w:r w:rsidRPr="00E06939">
        <w:rPr>
          <w:rFonts w:eastAsia="Calibri" w:cs="Arial"/>
          <w:sz w:val="22"/>
          <w:szCs w:val="22"/>
        </w:rPr>
        <w:t xml:space="preserve"> района либо его представителя, на которого правовым актом администрации сельского поселения </w:t>
      </w:r>
      <w:r w:rsidR="00B230A8" w:rsidRPr="00E06939">
        <w:rPr>
          <w:rFonts w:eastAsia="Calibri" w:cs="Arial"/>
          <w:sz w:val="22"/>
          <w:szCs w:val="22"/>
        </w:rPr>
        <w:t>Верховское</w:t>
      </w:r>
      <w:r w:rsidRPr="00E06939">
        <w:rPr>
          <w:rFonts w:eastAsia="Calibri" w:cs="Arial"/>
          <w:sz w:val="22"/>
          <w:szCs w:val="22"/>
        </w:rPr>
        <w:t xml:space="preserve"> возложено осуществление полномочий (отдельных полномочий) представителя нанимателя (далее – его представителя), лицами, замещающими должности муниципальной службы в администрации сельского поселения </w:t>
      </w:r>
      <w:r w:rsidR="00B230A8" w:rsidRPr="00E06939">
        <w:rPr>
          <w:rFonts w:eastAsia="Calibri" w:cs="Arial"/>
          <w:sz w:val="22"/>
          <w:szCs w:val="22"/>
        </w:rPr>
        <w:t>Верховское</w:t>
      </w:r>
      <w:r w:rsidRPr="00E06939">
        <w:rPr>
          <w:rFonts w:eastAsia="Calibri" w:cs="Arial"/>
          <w:sz w:val="22"/>
          <w:szCs w:val="22"/>
        </w:rPr>
        <w:t xml:space="preserve"> (далее – муниципальные служащие), почетных и специальных званий, наград и иных знаков отличия (за исключением научных) иностранных государств, международных организаций, политических партий, иных общественных объединений, в том числе религиозных, и других организаций (далее - звания, награды), если в их должностные обязанности входит взаимодействие с указанными организациями и объединениями.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2. Муниципальный служащий, получивший звание, награду либо уведомлен иностранным государством, международной организацией, политической партией, иным общественным объединением или другой организацией о предстоящем их получении, в течение трех рабочих дней представляет </w:t>
      </w:r>
      <w:r w:rsidR="00267B53" w:rsidRPr="00E06939">
        <w:rPr>
          <w:rFonts w:eastAsia="Calibri" w:cs="Arial"/>
          <w:sz w:val="22"/>
          <w:szCs w:val="22"/>
        </w:rPr>
        <w:t xml:space="preserve">в </w:t>
      </w:r>
      <w:r w:rsidRPr="00E06939">
        <w:rPr>
          <w:rFonts w:eastAsia="Calibri" w:cs="Arial"/>
          <w:sz w:val="22"/>
          <w:szCs w:val="22"/>
        </w:rPr>
        <w:t>администраци</w:t>
      </w:r>
      <w:r w:rsidR="00267B53" w:rsidRPr="00E06939">
        <w:rPr>
          <w:rFonts w:eastAsia="Calibri" w:cs="Arial"/>
          <w:sz w:val="22"/>
          <w:szCs w:val="22"/>
        </w:rPr>
        <w:t>ю</w:t>
      </w:r>
      <w:r w:rsidRPr="00E06939">
        <w:rPr>
          <w:rFonts w:eastAsia="Calibri" w:cs="Arial"/>
          <w:sz w:val="22"/>
          <w:szCs w:val="22"/>
        </w:rPr>
        <w:t xml:space="preserve"> сельского поселения </w:t>
      </w:r>
      <w:r w:rsidR="00B230A8" w:rsidRPr="00E06939">
        <w:rPr>
          <w:rFonts w:eastAsia="Calibri" w:cs="Arial"/>
          <w:sz w:val="22"/>
          <w:szCs w:val="22"/>
        </w:rPr>
        <w:t>Верховское</w:t>
      </w:r>
      <w:r w:rsidRPr="00E06939">
        <w:rPr>
          <w:rFonts w:eastAsia="Calibri" w:cs="Arial"/>
          <w:sz w:val="22"/>
          <w:szCs w:val="22"/>
        </w:rPr>
        <w:t>, ходатайство о разрешении принять почетное или специальное звание, награду или иной знак отличия иностранного государства, международной организации, политической партии, иного общественного объединения или другой организации (далее – ходатайство), составленное по форме согласно приложению № 1 к настоящему Положению.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3. Муниципальный служащий, отказавшийся от звания, награды, в течение трех рабочих дней представляет уведомление об отказе в получении почетного или специального звания, награды или иного знака отличия иностранного государства, международной организации, политической партии, иного общественного объединения или другой организации (далее – уведомление), составленное по форме согласно приложению № 2 к настоящему Положению.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4. </w:t>
      </w:r>
      <w:r w:rsidR="00B230A8" w:rsidRPr="00E06939">
        <w:rPr>
          <w:rFonts w:eastAsia="Calibri" w:cs="Arial"/>
          <w:i/>
          <w:sz w:val="22"/>
          <w:szCs w:val="22"/>
        </w:rPr>
        <w:t xml:space="preserve">Заместитель главы </w:t>
      </w:r>
      <w:r w:rsidR="00267B53" w:rsidRPr="00E06939">
        <w:rPr>
          <w:rFonts w:eastAsia="Calibri" w:cs="Arial"/>
          <w:sz w:val="22"/>
          <w:szCs w:val="22"/>
        </w:rPr>
        <w:t xml:space="preserve"> администрации сель</w:t>
      </w:r>
      <w:r w:rsidR="00B230A8" w:rsidRPr="00E06939">
        <w:rPr>
          <w:rFonts w:eastAsia="Calibri" w:cs="Arial"/>
          <w:sz w:val="22"/>
          <w:szCs w:val="22"/>
        </w:rPr>
        <w:t xml:space="preserve">ского поселения Верховское </w:t>
      </w:r>
      <w:r w:rsidRPr="00E06939">
        <w:rPr>
          <w:rFonts w:eastAsia="Calibri" w:cs="Arial"/>
          <w:sz w:val="22"/>
          <w:szCs w:val="22"/>
        </w:rPr>
        <w:t xml:space="preserve"> в течение пяти рабочих дней регистрирует поступившее ходатайство (уведомление) и представляет его главе сельского поселения </w:t>
      </w:r>
      <w:r w:rsidR="00B230A8" w:rsidRPr="00E06939">
        <w:rPr>
          <w:rFonts w:eastAsia="Calibri" w:cs="Arial"/>
          <w:sz w:val="22"/>
          <w:szCs w:val="22"/>
        </w:rPr>
        <w:t xml:space="preserve">Верховское </w:t>
      </w:r>
      <w:r w:rsidRPr="00E06939">
        <w:rPr>
          <w:rFonts w:eastAsia="Calibri" w:cs="Arial"/>
          <w:sz w:val="22"/>
          <w:szCs w:val="22"/>
        </w:rPr>
        <w:t>либо его представителю для рассмотрения.</w:t>
      </w:r>
    </w:p>
    <w:p w:rsidR="0089420B" w:rsidRPr="00E06939" w:rsidRDefault="0089420B" w:rsidP="0089420B">
      <w:pPr>
        <w:suppressAutoHyphens/>
        <w:ind w:firstLine="708"/>
        <w:rPr>
          <w:rFonts w:eastAsia="MS Mincho" w:cs="Arial"/>
          <w:sz w:val="22"/>
          <w:szCs w:val="22"/>
        </w:rPr>
      </w:pPr>
      <w:r w:rsidRPr="00E06939">
        <w:rPr>
          <w:rFonts w:eastAsia="MS Mincho" w:cs="Arial"/>
          <w:sz w:val="22"/>
          <w:szCs w:val="22"/>
        </w:rPr>
        <w:t xml:space="preserve">Регистрация ходатайства (уведомления) осуществляется </w:t>
      </w:r>
      <w:r w:rsidRPr="00E06939">
        <w:rPr>
          <w:rFonts w:cs="Arial"/>
          <w:sz w:val="22"/>
          <w:szCs w:val="22"/>
        </w:rPr>
        <w:t xml:space="preserve">в Журнале регистрации ходатайств (уведомлений) о </w:t>
      </w:r>
      <w:r w:rsidRPr="00E06939">
        <w:rPr>
          <w:rFonts w:eastAsia="Calibri" w:cs="Arial"/>
          <w:sz w:val="22"/>
          <w:szCs w:val="22"/>
        </w:rPr>
        <w:t>разрешении (об отказе) принять почетное или специальное звание, награду или иной знак отличия иностранного государства, международной организации, политической партии, иного общественного объединения или другой организации, составленного по форме согласно приложению № 3 к настоящему Положению.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5. Муниципальный служащий, получивший звание, награду до принятия главой сельского поселения </w:t>
      </w:r>
      <w:r w:rsidR="00B230A8" w:rsidRPr="00E06939">
        <w:rPr>
          <w:rFonts w:eastAsia="Calibri" w:cs="Arial"/>
          <w:sz w:val="22"/>
          <w:szCs w:val="22"/>
        </w:rPr>
        <w:t xml:space="preserve"> Верховское </w:t>
      </w:r>
      <w:r w:rsidRPr="00E06939">
        <w:rPr>
          <w:rFonts w:eastAsia="Calibri" w:cs="Arial"/>
          <w:sz w:val="22"/>
          <w:szCs w:val="22"/>
        </w:rPr>
        <w:t xml:space="preserve"> либо его представителем решения по результатам рассмотрения ходатайства, передает оригиналы документов к званию, награду и оригиналы документов к ней на ответственное хранение </w:t>
      </w:r>
      <w:r w:rsidR="00B230A8" w:rsidRPr="00E06939">
        <w:rPr>
          <w:rFonts w:eastAsia="Calibri" w:cs="Arial"/>
          <w:i/>
          <w:sz w:val="22"/>
          <w:szCs w:val="22"/>
        </w:rPr>
        <w:t>заместителю главы администрации сельского поселения</w:t>
      </w:r>
      <w:r w:rsidRPr="00E06939">
        <w:rPr>
          <w:rFonts w:eastAsia="Calibri" w:cs="Arial"/>
          <w:sz w:val="22"/>
          <w:szCs w:val="22"/>
        </w:rPr>
        <w:t xml:space="preserve"> в течение трех рабочих дней со дня их получения по акту приема-передачи составленному по форме согласно приложению № 4 к настоящему Положению.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lastRenderedPageBreak/>
        <w:t xml:space="preserve">Акты приема – передачи регистрируются в Журнале учета актов приема – передачи, составленному по форме согласно приложению № 5 к настоящему Положению. 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6. В случае если во время служебной командировки муниципальный служащий получил звание, награду или отказался от них, срок представления ходатайства либо уведомления исчисляется со дня возвращения из служебной командировки.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7. В случае если муниципальный служащий по не зависящей от него причине не может представить ходатайство (уведомление), передать оригиналы документов к званию, награду и оригиналы документов к ней в сроки, указанные в пунктах 2, 3, 5 настоящего Положения, такое лицо обязано представить ходатайство (уведомление), передать оригиналы документов к званию, награду и оригиналы документов к ней не позднее следующего рабочего дня после устранения такой причины.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8. Обеспечение рассмотрения главой сельского поселения </w:t>
      </w:r>
      <w:r w:rsidR="00B230A8" w:rsidRPr="00E06939">
        <w:rPr>
          <w:rFonts w:eastAsia="Calibri" w:cs="Arial"/>
          <w:sz w:val="22"/>
          <w:szCs w:val="22"/>
        </w:rPr>
        <w:t>Верховское</w:t>
      </w:r>
      <w:r w:rsidRPr="00E06939">
        <w:rPr>
          <w:rFonts w:eastAsia="Calibri" w:cs="Arial"/>
          <w:sz w:val="22"/>
          <w:szCs w:val="22"/>
        </w:rPr>
        <w:t xml:space="preserve"> либо его представителем ходатайств, информирование муниципального служащего, представившего ходатайство, о решении, принятом главой сельского поселения </w:t>
      </w:r>
      <w:r w:rsidR="00B230A8" w:rsidRPr="00E06939">
        <w:rPr>
          <w:rFonts w:eastAsia="Calibri" w:cs="Arial"/>
          <w:sz w:val="22"/>
          <w:szCs w:val="22"/>
        </w:rPr>
        <w:t xml:space="preserve">Верховское </w:t>
      </w:r>
      <w:r w:rsidRPr="00E06939">
        <w:rPr>
          <w:rFonts w:eastAsia="Calibri" w:cs="Arial"/>
          <w:sz w:val="22"/>
          <w:szCs w:val="22"/>
        </w:rPr>
        <w:t xml:space="preserve"> либо его представителем по результатам его рассмотрения, а также учет уведомлений осуществляются </w:t>
      </w:r>
      <w:r w:rsidR="00B230A8" w:rsidRPr="00E06939">
        <w:rPr>
          <w:rFonts w:eastAsia="Calibri" w:cs="Arial"/>
          <w:i/>
          <w:sz w:val="22"/>
          <w:szCs w:val="22"/>
        </w:rPr>
        <w:t>заместителем главы администрации сельского поселения.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9. В случае удовлетворения главой сельского поселения </w:t>
      </w:r>
      <w:r w:rsidR="00B230A8" w:rsidRPr="00E06939">
        <w:rPr>
          <w:rFonts w:eastAsia="Calibri" w:cs="Arial"/>
          <w:sz w:val="22"/>
          <w:szCs w:val="22"/>
        </w:rPr>
        <w:t>Верховское</w:t>
      </w:r>
      <w:r w:rsidR="00267B53" w:rsidRPr="00E06939">
        <w:rPr>
          <w:rFonts w:eastAsia="Calibri" w:cs="Arial"/>
          <w:sz w:val="22"/>
          <w:szCs w:val="22"/>
        </w:rPr>
        <w:t xml:space="preserve"> </w:t>
      </w:r>
      <w:r w:rsidRPr="00E06939">
        <w:rPr>
          <w:rFonts w:eastAsia="Calibri" w:cs="Arial"/>
          <w:sz w:val="22"/>
          <w:szCs w:val="22"/>
        </w:rPr>
        <w:t xml:space="preserve">либо его представителем ходатайства муниципального служащего, </w:t>
      </w:r>
      <w:r w:rsidR="00B230A8" w:rsidRPr="00E06939">
        <w:rPr>
          <w:rFonts w:eastAsia="Calibri" w:cs="Arial"/>
          <w:i/>
          <w:sz w:val="22"/>
          <w:szCs w:val="22"/>
        </w:rPr>
        <w:t>заместитель главы администрации сельского поселения</w:t>
      </w:r>
      <w:r w:rsidRPr="00E06939">
        <w:rPr>
          <w:rFonts w:eastAsia="Calibri" w:cs="Arial"/>
          <w:sz w:val="22"/>
          <w:szCs w:val="22"/>
        </w:rPr>
        <w:t xml:space="preserve"> в течение десяти рабочих дней со дня принятия главой сельского поселения </w:t>
      </w:r>
      <w:r w:rsidR="00B230A8" w:rsidRPr="00E06939">
        <w:rPr>
          <w:rFonts w:eastAsia="Calibri" w:cs="Arial"/>
          <w:sz w:val="22"/>
          <w:szCs w:val="22"/>
        </w:rPr>
        <w:t>Верховское</w:t>
      </w:r>
      <w:r w:rsidR="00267B53" w:rsidRPr="00E06939">
        <w:rPr>
          <w:rFonts w:eastAsia="Calibri" w:cs="Arial"/>
          <w:sz w:val="22"/>
          <w:szCs w:val="22"/>
        </w:rPr>
        <w:t xml:space="preserve"> </w:t>
      </w:r>
      <w:r w:rsidRPr="00E06939">
        <w:rPr>
          <w:rFonts w:eastAsia="Calibri" w:cs="Arial"/>
          <w:sz w:val="22"/>
          <w:szCs w:val="22"/>
        </w:rPr>
        <w:t xml:space="preserve"> либо его представителем соответствующего решения передает такому муниципальному служащему оригиналы документов к званию, награду и оригиналы документов к ней.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10. В случае отказа главы сельского поселения </w:t>
      </w:r>
      <w:r w:rsidR="00B230A8" w:rsidRPr="00E06939">
        <w:rPr>
          <w:rFonts w:eastAsia="Calibri" w:cs="Arial"/>
          <w:sz w:val="22"/>
          <w:szCs w:val="22"/>
        </w:rPr>
        <w:t xml:space="preserve">Верховское </w:t>
      </w:r>
      <w:r w:rsidRPr="00E06939">
        <w:rPr>
          <w:rFonts w:eastAsia="Calibri" w:cs="Arial"/>
          <w:sz w:val="22"/>
          <w:szCs w:val="22"/>
        </w:rPr>
        <w:t xml:space="preserve"> либо его представителя в удовлетворении ходатайства муниципального служащего, </w:t>
      </w:r>
      <w:r w:rsidR="00DD3F34" w:rsidRPr="00E06939">
        <w:rPr>
          <w:rFonts w:eastAsia="Calibri" w:cs="Arial"/>
          <w:i/>
          <w:sz w:val="22"/>
          <w:szCs w:val="22"/>
        </w:rPr>
        <w:t>заместитель главы администрации сельского поселения</w:t>
      </w:r>
      <w:r w:rsidRPr="00E06939">
        <w:rPr>
          <w:rFonts w:eastAsia="Calibri" w:cs="Arial"/>
          <w:sz w:val="22"/>
          <w:szCs w:val="22"/>
        </w:rPr>
        <w:t xml:space="preserve"> в течение десяти рабо</w:t>
      </w:r>
      <w:r w:rsidR="00267B53" w:rsidRPr="00E06939">
        <w:rPr>
          <w:rFonts w:eastAsia="Calibri" w:cs="Arial"/>
          <w:sz w:val="22"/>
          <w:szCs w:val="22"/>
        </w:rPr>
        <w:t xml:space="preserve">чих дней со дня принятия главой </w:t>
      </w:r>
      <w:r w:rsidRPr="00E06939">
        <w:rPr>
          <w:rFonts w:eastAsia="Calibri" w:cs="Arial"/>
          <w:sz w:val="22"/>
          <w:szCs w:val="22"/>
        </w:rPr>
        <w:t xml:space="preserve">сельского поселения </w:t>
      </w:r>
      <w:r w:rsidR="00DD3F34" w:rsidRPr="00E06939">
        <w:rPr>
          <w:rFonts w:eastAsia="Calibri" w:cs="Arial"/>
          <w:sz w:val="22"/>
          <w:szCs w:val="22"/>
        </w:rPr>
        <w:t>Верховское</w:t>
      </w:r>
      <w:r w:rsidR="00267B53" w:rsidRPr="00E06939">
        <w:rPr>
          <w:rFonts w:eastAsia="Calibri" w:cs="Arial"/>
          <w:sz w:val="22"/>
          <w:szCs w:val="22"/>
        </w:rPr>
        <w:t xml:space="preserve"> </w:t>
      </w:r>
      <w:r w:rsidRPr="00E06939">
        <w:rPr>
          <w:rFonts w:eastAsia="Calibri" w:cs="Arial"/>
          <w:sz w:val="22"/>
          <w:szCs w:val="22"/>
        </w:rPr>
        <w:t xml:space="preserve"> либо его представителя соответствующего решения сообщает такому муниципальному служащему об этом и направляет оригиналы документов к званию, награду и оригиналы документов к ней в соответствующий орган иностранного государства, международную организацию, политическую партию, иное общественное объединение или другую организацию.</w:t>
      </w:r>
    </w:p>
    <w:p w:rsidR="0089420B" w:rsidRPr="00E06939" w:rsidRDefault="0089420B" w:rsidP="0089420B">
      <w:pPr>
        <w:suppressAutoHyphens/>
        <w:ind w:firstLine="709"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DD3F34" w:rsidRPr="00E06939" w:rsidRDefault="00DD3F34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DD3F34" w:rsidRPr="00E06939" w:rsidRDefault="00DD3F34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DD3F34" w:rsidRPr="00E06939" w:rsidRDefault="00DD3F34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DD3F34" w:rsidRPr="00E06939" w:rsidRDefault="00DD3F34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DD3F34" w:rsidRPr="00E06939" w:rsidRDefault="00DD3F34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ПРИЛОЖЕНИЕ № 1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к Положению о порядке принятия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муниципальными служащими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администрации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сельского поселения </w:t>
      </w:r>
    </w:p>
    <w:p w:rsidR="0089420B" w:rsidRPr="00E06939" w:rsidRDefault="00DD3F34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Верховское </w:t>
      </w:r>
      <w:r w:rsidR="00267B53" w:rsidRPr="00E06939">
        <w:rPr>
          <w:rFonts w:eastAsia="Calibri" w:cs="Arial"/>
          <w:sz w:val="22"/>
          <w:szCs w:val="22"/>
        </w:rPr>
        <w:t xml:space="preserve"> Верховажского муниципального </w:t>
      </w:r>
      <w:r w:rsidR="0089420B" w:rsidRPr="00E06939">
        <w:rPr>
          <w:rFonts w:eastAsia="Calibri" w:cs="Arial"/>
          <w:sz w:val="22"/>
          <w:szCs w:val="22"/>
        </w:rPr>
        <w:t xml:space="preserve">района наград, почетных и специальных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званий (за исключением научных),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иностранных государств,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международных организаций, а также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политических партий, других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общественных объединений и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религиозных объединений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ind w:left="5245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</w:t>
      </w:r>
    </w:p>
    <w:p w:rsidR="0089420B" w:rsidRPr="00E06939" w:rsidRDefault="0089420B" w:rsidP="0089420B">
      <w:pPr>
        <w:suppressAutoHyphens/>
        <w:ind w:left="5245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</w:t>
      </w:r>
    </w:p>
    <w:p w:rsidR="0089420B" w:rsidRPr="00E06939" w:rsidRDefault="0089420B" w:rsidP="0089420B">
      <w:pPr>
        <w:suppressAutoHyphens/>
        <w:ind w:left="5245"/>
        <w:rPr>
          <w:rFonts w:eastAsia="Calibri" w:cs="Arial"/>
          <w:sz w:val="22"/>
          <w:szCs w:val="22"/>
          <w:vertAlign w:val="superscript"/>
        </w:rPr>
      </w:pPr>
      <w:r w:rsidRPr="00E06939">
        <w:rPr>
          <w:rFonts w:eastAsia="Calibri" w:cs="Arial"/>
          <w:sz w:val="22"/>
          <w:szCs w:val="22"/>
          <w:vertAlign w:val="superscript"/>
        </w:rPr>
        <w:t xml:space="preserve">                                  (Ф.И.О., должность)</w:t>
      </w:r>
    </w:p>
    <w:p w:rsidR="0089420B" w:rsidRPr="00E06939" w:rsidRDefault="0089420B" w:rsidP="0089420B">
      <w:pPr>
        <w:suppressAutoHyphens/>
        <w:ind w:left="5245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от_______________________</w:t>
      </w:r>
    </w:p>
    <w:p w:rsidR="0089420B" w:rsidRPr="00E06939" w:rsidRDefault="0089420B" w:rsidP="0089420B">
      <w:pPr>
        <w:suppressAutoHyphens/>
        <w:ind w:left="5245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</w:t>
      </w:r>
    </w:p>
    <w:p w:rsidR="0089420B" w:rsidRPr="00E06939" w:rsidRDefault="0089420B" w:rsidP="0089420B">
      <w:pPr>
        <w:suppressAutoHyphens/>
        <w:ind w:left="5245"/>
        <w:rPr>
          <w:rFonts w:eastAsia="Calibri" w:cs="Arial"/>
          <w:sz w:val="22"/>
          <w:szCs w:val="22"/>
          <w:vertAlign w:val="superscript"/>
        </w:rPr>
      </w:pPr>
      <w:r w:rsidRPr="00E06939">
        <w:rPr>
          <w:rFonts w:eastAsia="Calibri" w:cs="Arial"/>
          <w:sz w:val="22"/>
          <w:szCs w:val="22"/>
          <w:vertAlign w:val="superscript"/>
        </w:rPr>
        <w:t xml:space="preserve">                 (Ф.И.О., замещаемая должность)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bCs/>
          <w:sz w:val="22"/>
          <w:szCs w:val="22"/>
        </w:rPr>
      </w:pPr>
      <w:r w:rsidRPr="00E06939">
        <w:rPr>
          <w:rFonts w:eastAsia="Calibri" w:cs="Arial"/>
          <w:b/>
          <w:bCs/>
          <w:sz w:val="22"/>
          <w:szCs w:val="22"/>
        </w:rPr>
        <w:t>ХОДАТАЙСТВО</w:t>
      </w:r>
      <w:r w:rsidRPr="00E06939">
        <w:rPr>
          <w:rFonts w:eastAsia="Calibri" w:cs="Arial"/>
          <w:b/>
          <w:bCs/>
          <w:sz w:val="22"/>
          <w:szCs w:val="22"/>
        </w:rPr>
        <w:br/>
        <w:t xml:space="preserve">о разрешении принять почетное или специальное звание, 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bCs/>
          <w:sz w:val="22"/>
          <w:szCs w:val="22"/>
        </w:rPr>
      </w:pPr>
      <w:r w:rsidRPr="00E06939">
        <w:rPr>
          <w:rFonts w:eastAsia="Calibri" w:cs="Arial"/>
          <w:b/>
          <w:bCs/>
          <w:sz w:val="22"/>
          <w:szCs w:val="22"/>
        </w:rPr>
        <w:t xml:space="preserve">награду или иной знак отличия иностранного государства, 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bCs/>
          <w:sz w:val="22"/>
          <w:szCs w:val="22"/>
        </w:rPr>
      </w:pPr>
      <w:r w:rsidRPr="00E06939">
        <w:rPr>
          <w:rFonts w:eastAsia="Calibri" w:cs="Arial"/>
          <w:b/>
          <w:bCs/>
          <w:sz w:val="22"/>
          <w:szCs w:val="22"/>
        </w:rPr>
        <w:t xml:space="preserve">международной организации, политической партии, иного 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b/>
          <w:bCs/>
          <w:sz w:val="22"/>
          <w:szCs w:val="22"/>
        </w:rPr>
        <w:t>общественного объединения или другой организации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Прошу разрешить мне принять 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 xml:space="preserve">                                                                                       (наименование почетного или специального звания,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>награды или иного знака отличия)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>(за какие заслуги присвоено и кем, за какие заслуги награжден(а) и кем)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>(дата и место вручения документов к почетному или специальному званию, награды или иного знака отличия)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Документы к почетному или специальному званию, награда и документы к ней, знак отличия и документы к нему (нужное подчеркнуть) __________________________________________________________________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>(наименование почетного или специального звания, награды или иного знака отличия)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>(наименование документов к почетному или специальному званию, награде или иному знаку отличия)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lastRenderedPageBreak/>
        <w:t>Сданы по акту приема передачи № ____ от «___» ________20__г. главному специалисту администрации Каладжинского сельского поселения Лабинского района.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       ______________        _________________________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           (дата)                               (подпись)                     (расшифровка подписи)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C47AC6" w:rsidRPr="00E06939" w:rsidRDefault="00C47AC6" w:rsidP="0089420B">
      <w:pPr>
        <w:suppressAutoHyphens/>
        <w:rPr>
          <w:rFonts w:eastAsia="Calibri" w:cs="Arial"/>
          <w:sz w:val="22"/>
          <w:szCs w:val="22"/>
        </w:rPr>
      </w:pPr>
    </w:p>
    <w:p w:rsidR="00C47AC6" w:rsidRPr="00E06939" w:rsidRDefault="00C47AC6" w:rsidP="0089420B">
      <w:pPr>
        <w:suppressAutoHyphens/>
        <w:rPr>
          <w:rFonts w:eastAsia="Calibri" w:cs="Arial"/>
          <w:sz w:val="22"/>
          <w:szCs w:val="22"/>
        </w:rPr>
      </w:pPr>
    </w:p>
    <w:p w:rsidR="00C47AC6" w:rsidRPr="00E06939" w:rsidRDefault="00C47AC6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ПРИЛОЖЕНИЕ № 2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к Положению о порядке принятия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муниципальными служащими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администрации сельского поселения </w:t>
      </w:r>
      <w:r w:rsidR="00DD3F34" w:rsidRPr="00E06939">
        <w:rPr>
          <w:rFonts w:eastAsia="Calibri" w:cs="Arial"/>
          <w:sz w:val="22"/>
          <w:szCs w:val="22"/>
        </w:rPr>
        <w:t xml:space="preserve">Верховское </w:t>
      </w:r>
      <w:r w:rsidR="00267B53" w:rsidRPr="00E06939">
        <w:rPr>
          <w:rFonts w:eastAsia="Calibri" w:cs="Arial"/>
          <w:sz w:val="22"/>
          <w:szCs w:val="22"/>
        </w:rPr>
        <w:t xml:space="preserve">Верховажского муниципального </w:t>
      </w:r>
      <w:r w:rsidRPr="00E06939">
        <w:rPr>
          <w:rFonts w:eastAsia="Calibri" w:cs="Arial"/>
          <w:sz w:val="22"/>
          <w:szCs w:val="22"/>
        </w:rPr>
        <w:t xml:space="preserve">района наград, почетных и специальных званий (за исключением научных), иностранных государств,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международных организаций, а также политических партий, других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общественных объединений и </w:t>
      </w:r>
    </w:p>
    <w:p w:rsidR="0089420B" w:rsidRPr="00E06939" w:rsidRDefault="0089420B" w:rsidP="00DD3F34">
      <w:pPr>
        <w:suppressAutoHyphens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                                                                                  религиозных объединений</w:t>
      </w:r>
    </w:p>
    <w:p w:rsidR="0089420B" w:rsidRPr="00E06939" w:rsidRDefault="0089420B" w:rsidP="00DD3F34">
      <w:pPr>
        <w:suppressAutoHyphens/>
        <w:jc w:val="right"/>
        <w:rPr>
          <w:rFonts w:eastAsia="Calibri" w:cs="Arial"/>
          <w:sz w:val="22"/>
          <w:szCs w:val="22"/>
        </w:rPr>
      </w:pPr>
    </w:p>
    <w:p w:rsidR="0089420B" w:rsidRPr="00E06939" w:rsidRDefault="0089420B" w:rsidP="00DD3F34">
      <w:pPr>
        <w:suppressAutoHyphens/>
        <w:ind w:left="5245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</w:t>
      </w:r>
    </w:p>
    <w:p w:rsidR="0089420B" w:rsidRPr="00E06939" w:rsidRDefault="0089420B" w:rsidP="00DD3F34">
      <w:pPr>
        <w:suppressAutoHyphens/>
        <w:ind w:left="5245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</w:t>
      </w:r>
    </w:p>
    <w:p w:rsidR="0089420B" w:rsidRPr="00E06939" w:rsidRDefault="0089420B" w:rsidP="00DD3F34">
      <w:pPr>
        <w:suppressAutoHyphens/>
        <w:ind w:left="5245"/>
        <w:jc w:val="right"/>
        <w:rPr>
          <w:rFonts w:eastAsia="Calibri" w:cs="Arial"/>
          <w:sz w:val="22"/>
          <w:szCs w:val="22"/>
          <w:vertAlign w:val="superscript"/>
        </w:rPr>
      </w:pPr>
      <w:r w:rsidRPr="00E06939">
        <w:rPr>
          <w:rFonts w:eastAsia="Calibri" w:cs="Arial"/>
          <w:sz w:val="22"/>
          <w:szCs w:val="22"/>
          <w:vertAlign w:val="superscript"/>
        </w:rPr>
        <w:t xml:space="preserve">                                  (Ф.И.О., должность)</w:t>
      </w:r>
    </w:p>
    <w:p w:rsidR="0089420B" w:rsidRPr="00E06939" w:rsidRDefault="0089420B" w:rsidP="00DD3F34">
      <w:pPr>
        <w:suppressAutoHyphens/>
        <w:ind w:left="5245" w:right="-285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от_______________________</w:t>
      </w:r>
    </w:p>
    <w:p w:rsidR="0089420B" w:rsidRPr="00E06939" w:rsidRDefault="0089420B" w:rsidP="00DD3F34">
      <w:pPr>
        <w:suppressAutoHyphens/>
        <w:ind w:left="5245" w:right="-285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</w:t>
      </w:r>
    </w:p>
    <w:p w:rsidR="0089420B" w:rsidRPr="00E06939" w:rsidRDefault="0089420B" w:rsidP="00DD3F34">
      <w:pPr>
        <w:suppressAutoHyphens/>
        <w:ind w:left="5245" w:right="-285"/>
        <w:jc w:val="right"/>
        <w:rPr>
          <w:rFonts w:eastAsia="Calibri" w:cs="Arial"/>
          <w:sz w:val="22"/>
          <w:szCs w:val="22"/>
          <w:vertAlign w:val="superscript"/>
        </w:rPr>
      </w:pPr>
      <w:r w:rsidRPr="00E06939">
        <w:rPr>
          <w:rFonts w:eastAsia="Calibri" w:cs="Arial"/>
          <w:sz w:val="22"/>
          <w:szCs w:val="22"/>
          <w:vertAlign w:val="superscript"/>
        </w:rPr>
        <w:t xml:space="preserve">                 (Ф.И.О., замещаемая должность)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ind w:right="-285"/>
        <w:jc w:val="center"/>
        <w:rPr>
          <w:rFonts w:eastAsia="Calibri" w:cs="Arial"/>
          <w:b/>
          <w:bCs/>
          <w:sz w:val="22"/>
          <w:szCs w:val="22"/>
        </w:rPr>
      </w:pPr>
      <w:r w:rsidRPr="00E06939">
        <w:rPr>
          <w:rFonts w:eastAsia="Calibri" w:cs="Arial"/>
          <w:b/>
          <w:bCs/>
          <w:sz w:val="22"/>
          <w:szCs w:val="22"/>
        </w:rPr>
        <w:t>УВЕДОМЛЕНИЕ</w:t>
      </w:r>
      <w:r w:rsidRPr="00E06939">
        <w:rPr>
          <w:rFonts w:eastAsia="Calibri" w:cs="Arial"/>
          <w:b/>
          <w:bCs/>
          <w:sz w:val="22"/>
          <w:szCs w:val="22"/>
        </w:rPr>
        <w:br/>
        <w:t>об отказе в получении почетного или специального звания,</w:t>
      </w:r>
    </w:p>
    <w:p w:rsidR="0089420B" w:rsidRPr="00E06939" w:rsidRDefault="0089420B" w:rsidP="0089420B">
      <w:pPr>
        <w:suppressAutoHyphens/>
        <w:ind w:right="-285"/>
        <w:jc w:val="center"/>
        <w:rPr>
          <w:rFonts w:eastAsia="Calibri" w:cs="Arial"/>
          <w:b/>
          <w:bCs/>
          <w:sz w:val="22"/>
          <w:szCs w:val="22"/>
        </w:rPr>
      </w:pPr>
      <w:r w:rsidRPr="00E06939">
        <w:rPr>
          <w:rFonts w:eastAsia="Calibri" w:cs="Arial"/>
          <w:b/>
          <w:bCs/>
          <w:sz w:val="22"/>
          <w:szCs w:val="22"/>
        </w:rPr>
        <w:t>награды или иного знака отличия иностранного государства,</w:t>
      </w:r>
    </w:p>
    <w:p w:rsidR="0089420B" w:rsidRPr="00E06939" w:rsidRDefault="0089420B" w:rsidP="0089420B">
      <w:pPr>
        <w:suppressAutoHyphens/>
        <w:ind w:right="-285"/>
        <w:jc w:val="center"/>
        <w:rPr>
          <w:rFonts w:eastAsia="Calibri" w:cs="Arial"/>
          <w:b/>
          <w:bCs/>
          <w:sz w:val="22"/>
          <w:szCs w:val="22"/>
        </w:rPr>
      </w:pPr>
      <w:r w:rsidRPr="00E06939">
        <w:rPr>
          <w:rFonts w:eastAsia="Calibri" w:cs="Arial"/>
          <w:b/>
          <w:bCs/>
          <w:sz w:val="22"/>
          <w:szCs w:val="22"/>
        </w:rPr>
        <w:t>международной организации, политической партии, иного</w:t>
      </w:r>
    </w:p>
    <w:p w:rsidR="0089420B" w:rsidRPr="00E06939" w:rsidRDefault="0089420B" w:rsidP="0089420B">
      <w:pPr>
        <w:suppressAutoHyphens/>
        <w:ind w:right="-285"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b/>
          <w:bCs/>
          <w:sz w:val="22"/>
          <w:szCs w:val="22"/>
        </w:rPr>
        <w:t>общественного объединения или другой организации</w:t>
      </w:r>
    </w:p>
    <w:p w:rsidR="0089420B" w:rsidRPr="00E06939" w:rsidRDefault="0089420B" w:rsidP="0089420B">
      <w:pPr>
        <w:suppressAutoHyphens/>
        <w:ind w:right="-285"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ind w:right="-285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Уведомляю о принятом мною решении отказаться от получения __________</w:t>
      </w:r>
    </w:p>
    <w:p w:rsidR="0089420B" w:rsidRPr="00E06939" w:rsidRDefault="0089420B" w:rsidP="0089420B">
      <w:pPr>
        <w:suppressAutoHyphens/>
        <w:ind w:right="-285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</w:t>
      </w:r>
    </w:p>
    <w:p w:rsidR="0089420B" w:rsidRPr="00E06939" w:rsidRDefault="0089420B" w:rsidP="0089420B">
      <w:pPr>
        <w:suppressAutoHyphens/>
        <w:ind w:right="-285"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>(наименование почетного или специального звания, награды или иного знака отличия)</w:t>
      </w:r>
    </w:p>
    <w:p w:rsidR="0089420B" w:rsidRPr="00E06939" w:rsidRDefault="0089420B" w:rsidP="0089420B">
      <w:pPr>
        <w:suppressAutoHyphens/>
        <w:ind w:right="-285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</w:t>
      </w:r>
    </w:p>
    <w:p w:rsidR="0089420B" w:rsidRPr="00E06939" w:rsidRDefault="0089420B" w:rsidP="0089420B">
      <w:pPr>
        <w:suppressAutoHyphens/>
        <w:ind w:right="-285"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>(за какие заслуги присвоено и кем, за какие заслуги награжден (а) и кем)</w:t>
      </w:r>
    </w:p>
    <w:p w:rsidR="0089420B" w:rsidRPr="00E06939" w:rsidRDefault="0089420B" w:rsidP="0089420B">
      <w:pPr>
        <w:suppressAutoHyphens/>
        <w:ind w:right="-285"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ind w:right="-285"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ind w:right="-285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       ______________        _________________________</w:t>
      </w:r>
    </w:p>
    <w:p w:rsidR="0089420B" w:rsidRPr="00E06939" w:rsidRDefault="0089420B" w:rsidP="00267B53">
      <w:pPr>
        <w:suppressAutoHyphens/>
        <w:ind w:right="-285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           (дата)                               (подпись)                     (расшифровка подписи)</w:t>
      </w:r>
    </w:p>
    <w:p w:rsidR="00267B53" w:rsidRPr="00E06939" w:rsidRDefault="00267B53" w:rsidP="00267B53">
      <w:pPr>
        <w:suppressAutoHyphens/>
        <w:ind w:right="-285"/>
        <w:rPr>
          <w:rFonts w:eastAsia="Calibri" w:cs="Arial"/>
          <w:sz w:val="22"/>
          <w:szCs w:val="22"/>
        </w:rPr>
      </w:pPr>
    </w:p>
    <w:p w:rsidR="00267B53" w:rsidRPr="00E06939" w:rsidRDefault="00267B53" w:rsidP="00267B53">
      <w:pPr>
        <w:suppressAutoHyphens/>
        <w:ind w:right="-285"/>
        <w:rPr>
          <w:rFonts w:eastAsia="Calibri" w:cs="Arial"/>
          <w:sz w:val="22"/>
          <w:szCs w:val="22"/>
        </w:rPr>
      </w:pPr>
    </w:p>
    <w:p w:rsidR="00267B53" w:rsidRPr="00E06939" w:rsidRDefault="00267B53" w:rsidP="00267B53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ab/>
      </w:r>
      <w:r w:rsidRPr="00E06939">
        <w:rPr>
          <w:rFonts w:eastAsia="Calibri" w:cs="Arial"/>
          <w:sz w:val="22"/>
          <w:szCs w:val="22"/>
        </w:rPr>
        <w:tab/>
      </w:r>
      <w:r w:rsidRPr="00E06939">
        <w:rPr>
          <w:rFonts w:eastAsia="Calibri" w:cs="Arial"/>
          <w:sz w:val="22"/>
          <w:szCs w:val="22"/>
        </w:rPr>
        <w:tab/>
      </w:r>
    </w:p>
    <w:p w:rsidR="0089420B" w:rsidRPr="00E06939" w:rsidRDefault="0089420B" w:rsidP="0089420B">
      <w:pPr>
        <w:rPr>
          <w:rFonts w:cs="Arial"/>
          <w:sz w:val="22"/>
          <w:szCs w:val="22"/>
        </w:rPr>
      </w:pPr>
    </w:p>
    <w:p w:rsidR="00267B53" w:rsidRPr="00E06939" w:rsidRDefault="00267B53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C47AC6" w:rsidRPr="00E06939" w:rsidRDefault="00C47AC6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DD3F34" w:rsidRPr="00E06939" w:rsidRDefault="00DD3F34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ПРИЛОЖЕНИЕ № 3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к Положению о порядке принятия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муниципальными служащими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lastRenderedPageBreak/>
        <w:t xml:space="preserve">администрации сельского поселения </w:t>
      </w:r>
      <w:r w:rsidR="00DD3F34" w:rsidRPr="00E06939">
        <w:rPr>
          <w:rFonts w:eastAsia="Calibri" w:cs="Arial"/>
          <w:sz w:val="22"/>
          <w:szCs w:val="22"/>
        </w:rPr>
        <w:t xml:space="preserve"> Верховское </w:t>
      </w:r>
      <w:r w:rsidR="00267B53" w:rsidRPr="00E06939">
        <w:rPr>
          <w:rFonts w:eastAsia="Calibri" w:cs="Arial"/>
          <w:sz w:val="22"/>
          <w:szCs w:val="22"/>
        </w:rPr>
        <w:t xml:space="preserve"> Верховажского муниципального </w:t>
      </w:r>
      <w:r w:rsidRPr="00E06939">
        <w:rPr>
          <w:rFonts w:eastAsia="Calibri" w:cs="Arial"/>
          <w:sz w:val="22"/>
          <w:szCs w:val="22"/>
        </w:rPr>
        <w:t xml:space="preserve">района наград, почетных и специальных званий (за исключением научных), иностранных государств,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международных организаций, а также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политических партий, других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общественных объединений и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религиозных объединений</w:t>
      </w:r>
    </w:p>
    <w:p w:rsidR="0089420B" w:rsidRPr="00E06939" w:rsidRDefault="0089420B" w:rsidP="00DD3F34">
      <w:pPr>
        <w:suppressAutoHyphens/>
        <w:jc w:val="right"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>ЖУРНАЛ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cs="Arial"/>
          <w:sz w:val="22"/>
          <w:szCs w:val="22"/>
        </w:rPr>
        <w:t xml:space="preserve">регистрации ходатайств (уведомлений) о </w:t>
      </w:r>
      <w:r w:rsidRPr="00E06939">
        <w:rPr>
          <w:rFonts w:eastAsia="Calibri" w:cs="Arial"/>
          <w:sz w:val="22"/>
          <w:szCs w:val="22"/>
        </w:rPr>
        <w:t xml:space="preserve">разрешении (об отказе) 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принять почетное или специальное звание, награду или иной 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знак отличия иностранного государства, международной организации, 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политической партии, иного общественного объединения или 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другой организации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"/>
        <w:gridCol w:w="1836"/>
        <w:gridCol w:w="1985"/>
        <w:gridCol w:w="2835"/>
        <w:gridCol w:w="2551"/>
      </w:tblGrid>
      <w:tr w:rsidR="0089420B" w:rsidRPr="00E06939" w:rsidTr="00BE29C3">
        <w:tc>
          <w:tcPr>
            <w:tcW w:w="540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№ п/п</w:t>
            </w:r>
          </w:p>
        </w:tc>
        <w:tc>
          <w:tcPr>
            <w:tcW w:w="1836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Дата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подачи 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ходатайства 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(уведомления)</w:t>
            </w:r>
          </w:p>
        </w:tc>
        <w:tc>
          <w:tcPr>
            <w:tcW w:w="1985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Ф.И.О., 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должность 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подавшего 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ходатайство (уведомление)</w:t>
            </w:r>
          </w:p>
        </w:tc>
        <w:tc>
          <w:tcPr>
            <w:tcW w:w="2835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Наименование почетного или специального 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звания, награды или 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иного знака отличия</w:t>
            </w:r>
          </w:p>
        </w:tc>
        <w:tc>
          <w:tcPr>
            <w:tcW w:w="2551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Результат 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рассмотрения 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ходатайства</w:t>
            </w:r>
          </w:p>
        </w:tc>
      </w:tr>
      <w:tr w:rsidR="0089420B" w:rsidRPr="00E06939" w:rsidTr="00BE29C3">
        <w:tc>
          <w:tcPr>
            <w:tcW w:w="540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4</w:t>
            </w:r>
          </w:p>
        </w:tc>
        <w:tc>
          <w:tcPr>
            <w:tcW w:w="2551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5</w:t>
            </w:r>
          </w:p>
        </w:tc>
      </w:tr>
      <w:tr w:rsidR="0089420B" w:rsidRPr="00E06939" w:rsidTr="00BE29C3">
        <w:tc>
          <w:tcPr>
            <w:tcW w:w="540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836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2551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</w:tr>
      <w:tr w:rsidR="0089420B" w:rsidRPr="00E06939" w:rsidTr="00BE29C3">
        <w:tc>
          <w:tcPr>
            <w:tcW w:w="540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836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2551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</w:tr>
      <w:tr w:rsidR="0089420B" w:rsidRPr="00E06939" w:rsidTr="00BE29C3">
        <w:tc>
          <w:tcPr>
            <w:tcW w:w="540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836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2551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</w:tr>
    </w:tbl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</w:p>
    <w:p w:rsidR="00981DE6" w:rsidRPr="00E06939" w:rsidRDefault="00981DE6" w:rsidP="00981DE6">
      <w:pPr>
        <w:pStyle w:val="ConsPlusNonformat"/>
        <w:jc w:val="both"/>
        <w:rPr>
          <w:rFonts w:ascii="Arial" w:hAnsi="Arial" w:cs="Arial"/>
          <w:sz w:val="22"/>
          <w:szCs w:val="22"/>
        </w:rPr>
      </w:pPr>
      <w:r w:rsidRPr="00E06939">
        <w:rPr>
          <w:rFonts w:ascii="Arial" w:hAnsi="Arial" w:cs="Arial"/>
          <w:sz w:val="22"/>
          <w:szCs w:val="22"/>
        </w:rPr>
        <w:t>______________________                                            _______________________</w:t>
      </w:r>
    </w:p>
    <w:p w:rsidR="00981DE6" w:rsidRPr="00E06939" w:rsidRDefault="00981DE6" w:rsidP="00981DE6">
      <w:pPr>
        <w:pStyle w:val="ConsPlusNonformat"/>
        <w:jc w:val="both"/>
        <w:rPr>
          <w:rFonts w:ascii="Arial" w:hAnsi="Arial" w:cs="Arial"/>
          <w:sz w:val="22"/>
          <w:szCs w:val="22"/>
        </w:rPr>
      </w:pPr>
      <w:r w:rsidRPr="00E06939">
        <w:rPr>
          <w:rFonts w:ascii="Arial" w:hAnsi="Arial" w:cs="Arial"/>
          <w:sz w:val="22"/>
          <w:szCs w:val="22"/>
        </w:rPr>
        <w:t>(подпись, расшифровка)                                              (подпись, расшифровка)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DD3F34" w:rsidRPr="00E06939" w:rsidRDefault="00DD3F34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ПРИЛОЖЕНИЕ № 4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к Положению о порядке принятия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муниципальными служащими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администрации сельского поселения </w:t>
      </w:r>
      <w:r w:rsidR="00DD3F34" w:rsidRPr="00E06939">
        <w:rPr>
          <w:rFonts w:eastAsia="Calibri" w:cs="Arial"/>
          <w:sz w:val="22"/>
          <w:szCs w:val="22"/>
        </w:rPr>
        <w:t xml:space="preserve"> Верховское</w:t>
      </w:r>
      <w:r w:rsidR="00981DE6" w:rsidRPr="00E06939">
        <w:rPr>
          <w:rFonts w:eastAsia="Calibri" w:cs="Arial"/>
          <w:sz w:val="22"/>
          <w:szCs w:val="22"/>
        </w:rPr>
        <w:t xml:space="preserve"> </w:t>
      </w:r>
      <w:r w:rsidRPr="00E06939">
        <w:rPr>
          <w:rFonts w:eastAsia="Calibri" w:cs="Arial"/>
          <w:sz w:val="22"/>
          <w:szCs w:val="22"/>
        </w:rPr>
        <w:t xml:space="preserve"> наград, почетных и специальных званий (за исключением научных), иностранных государств,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международных организаций, а также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политических партий, других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общественных объединений и </w:t>
      </w:r>
    </w:p>
    <w:p w:rsidR="0089420B" w:rsidRPr="00E06939" w:rsidRDefault="0089420B" w:rsidP="00DD3F34">
      <w:pPr>
        <w:suppressAutoHyphens/>
        <w:ind w:left="5103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религиозных объединений</w:t>
      </w:r>
    </w:p>
    <w:p w:rsidR="0089420B" w:rsidRPr="00E06939" w:rsidRDefault="0089420B" w:rsidP="00DD3F34">
      <w:pPr>
        <w:suppressAutoHyphens/>
        <w:jc w:val="right"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lastRenderedPageBreak/>
        <w:t>АКТ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 xml:space="preserve">приема-передачи оригиналов документов к званию, 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>награды и оригиналов документов к ней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от «___» __________ 20___г. </w:t>
      </w:r>
      <w:r w:rsidRPr="00E06939">
        <w:rPr>
          <w:rFonts w:eastAsia="Calibri" w:cs="Arial"/>
          <w:sz w:val="22"/>
          <w:szCs w:val="22"/>
        </w:rPr>
        <w:tab/>
      </w:r>
      <w:r w:rsidRPr="00E06939">
        <w:rPr>
          <w:rFonts w:eastAsia="Calibri" w:cs="Arial"/>
          <w:sz w:val="22"/>
          <w:szCs w:val="22"/>
        </w:rPr>
        <w:tab/>
      </w:r>
      <w:r w:rsidRPr="00E06939">
        <w:rPr>
          <w:rFonts w:eastAsia="Calibri" w:cs="Arial"/>
          <w:sz w:val="22"/>
          <w:szCs w:val="22"/>
        </w:rPr>
        <w:tab/>
      </w:r>
      <w:r w:rsidRPr="00E06939">
        <w:rPr>
          <w:rFonts w:eastAsia="Calibri" w:cs="Arial"/>
          <w:sz w:val="22"/>
          <w:szCs w:val="22"/>
        </w:rPr>
        <w:tab/>
      </w:r>
      <w:r w:rsidRPr="00E06939">
        <w:rPr>
          <w:rFonts w:eastAsia="Calibri" w:cs="Arial"/>
          <w:sz w:val="22"/>
          <w:szCs w:val="22"/>
        </w:rPr>
        <w:tab/>
      </w:r>
      <w:r w:rsidRPr="00E06939">
        <w:rPr>
          <w:rFonts w:eastAsia="Calibri" w:cs="Arial"/>
          <w:sz w:val="22"/>
          <w:szCs w:val="22"/>
        </w:rPr>
        <w:tab/>
      </w:r>
      <w:r w:rsidRPr="00E06939">
        <w:rPr>
          <w:rFonts w:eastAsia="Calibri" w:cs="Arial"/>
          <w:sz w:val="22"/>
          <w:szCs w:val="22"/>
        </w:rPr>
        <w:tab/>
        <w:t>№ ___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  <w:vertAlign w:val="superscript"/>
        </w:rPr>
      </w:pPr>
      <w:r w:rsidRPr="00E06939">
        <w:rPr>
          <w:rFonts w:eastAsia="Calibri" w:cs="Arial"/>
          <w:sz w:val="22"/>
          <w:szCs w:val="22"/>
          <w:vertAlign w:val="superscript"/>
        </w:rPr>
        <w:t>(Ф.И.О. полностью), наименование должности)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  <w:vertAlign w:val="superscript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передает, а ответственное лицо уполномоченного структурного подразделения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  <w:vertAlign w:val="superscript"/>
        </w:rPr>
      </w:pPr>
      <w:r w:rsidRPr="00E06939">
        <w:rPr>
          <w:rFonts w:eastAsia="Calibri" w:cs="Arial"/>
          <w:sz w:val="22"/>
          <w:szCs w:val="22"/>
          <w:vertAlign w:val="superscript"/>
        </w:rPr>
        <w:t>(Ф.И.О. (полностью), наименование должности)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Принимает __________________________________________________________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>(наименование почетного или специального звания,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>награды или иного знака отличия)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____________________________________________________________________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  <w:vertAlign w:val="superscript"/>
        </w:rPr>
        <w:t>(наименование документов к почетному или специальному званию, награде или иному знаку отличия)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Сдал: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       ______________        _________________________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           (дата)                               (подпись)                     (расшифровка подписи)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Принял: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_________________       ______________        _________________________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           (дата)                               (подпись)                     (расшифровка подписи)</w:t>
      </w: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981DE6" w:rsidRPr="00E06939" w:rsidRDefault="00981DE6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DD3F34" w:rsidRPr="00E06939" w:rsidRDefault="00DD3F34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DD3F34" w:rsidRPr="00E06939" w:rsidRDefault="00DD3F34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DD3F34" w:rsidRPr="00E06939" w:rsidRDefault="00DD3F34" w:rsidP="0089420B">
      <w:pPr>
        <w:suppressAutoHyphens/>
        <w:ind w:left="4956"/>
        <w:jc w:val="center"/>
        <w:rPr>
          <w:rFonts w:eastAsia="Calibri" w:cs="Arial"/>
          <w:sz w:val="22"/>
          <w:szCs w:val="22"/>
        </w:rPr>
      </w:pP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>ПРИЛОЖЕНИЕ № 5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к Положению о порядке принятия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муниципальными служащими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администрации сельского поселения </w:t>
      </w:r>
      <w:r w:rsidR="00DD3F34" w:rsidRPr="00E06939">
        <w:rPr>
          <w:rFonts w:eastAsia="Calibri" w:cs="Arial"/>
          <w:sz w:val="22"/>
          <w:szCs w:val="22"/>
        </w:rPr>
        <w:t xml:space="preserve"> Верховское </w:t>
      </w:r>
      <w:r w:rsidRPr="00E06939">
        <w:rPr>
          <w:rFonts w:eastAsia="Calibri" w:cs="Arial"/>
          <w:sz w:val="22"/>
          <w:szCs w:val="22"/>
        </w:rPr>
        <w:t xml:space="preserve"> наград, почетных и специальных званий (за исключением научных), иностранных государств,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международных организаций, а также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политических партий, других </w:t>
      </w:r>
    </w:p>
    <w:p w:rsidR="0089420B" w:rsidRPr="00E06939" w:rsidRDefault="0089420B" w:rsidP="00DD3F34">
      <w:pPr>
        <w:suppressAutoHyphens/>
        <w:ind w:left="4956"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общественных объединений и </w:t>
      </w:r>
    </w:p>
    <w:p w:rsidR="0089420B" w:rsidRPr="00E06939" w:rsidRDefault="0089420B" w:rsidP="00DD3F34">
      <w:pPr>
        <w:suppressAutoHyphens/>
        <w:jc w:val="right"/>
        <w:rPr>
          <w:rFonts w:eastAsia="Calibri" w:cs="Arial"/>
          <w:sz w:val="22"/>
          <w:szCs w:val="22"/>
        </w:rPr>
      </w:pPr>
      <w:r w:rsidRPr="00E06939">
        <w:rPr>
          <w:rFonts w:eastAsia="Calibri" w:cs="Arial"/>
          <w:sz w:val="22"/>
          <w:szCs w:val="22"/>
        </w:rPr>
        <w:t xml:space="preserve">                                                                                 религиозных объединений</w:t>
      </w:r>
    </w:p>
    <w:p w:rsidR="0089420B" w:rsidRPr="00E06939" w:rsidRDefault="0089420B" w:rsidP="00DD3F34">
      <w:pPr>
        <w:suppressAutoHyphens/>
        <w:jc w:val="right"/>
        <w:rPr>
          <w:rFonts w:eastAsia="Calibri" w:cs="Arial"/>
          <w:sz w:val="22"/>
          <w:szCs w:val="22"/>
        </w:rPr>
      </w:pPr>
    </w:p>
    <w:p w:rsidR="0089420B" w:rsidRPr="00E06939" w:rsidRDefault="0089420B" w:rsidP="00DD3F34">
      <w:pPr>
        <w:suppressAutoHyphens/>
        <w:jc w:val="right"/>
        <w:rPr>
          <w:rFonts w:eastAsia="Calibri" w:cs="Arial"/>
          <w:sz w:val="22"/>
          <w:szCs w:val="22"/>
        </w:rPr>
      </w:pP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>ЖУРНАЛ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 xml:space="preserve">учета актов приема – передачи оригиналов документов 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  <w:r w:rsidRPr="00E06939">
        <w:rPr>
          <w:rFonts w:eastAsia="Calibri" w:cs="Arial"/>
          <w:b/>
          <w:sz w:val="22"/>
          <w:szCs w:val="22"/>
        </w:rPr>
        <w:t>к званию, награды и оригиналов документов к ней</w:t>
      </w:r>
    </w:p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6"/>
        <w:gridCol w:w="836"/>
        <w:gridCol w:w="1776"/>
        <w:gridCol w:w="1744"/>
        <w:gridCol w:w="1312"/>
        <w:gridCol w:w="1110"/>
        <w:gridCol w:w="1440"/>
        <w:gridCol w:w="1110"/>
      </w:tblGrid>
      <w:tr w:rsidR="0089420B" w:rsidRPr="00E06939" w:rsidTr="00BE29C3">
        <w:tc>
          <w:tcPr>
            <w:tcW w:w="59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№ п/п</w:t>
            </w:r>
          </w:p>
        </w:tc>
        <w:tc>
          <w:tcPr>
            <w:tcW w:w="1641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Дата</w:t>
            </w:r>
          </w:p>
        </w:tc>
        <w:tc>
          <w:tcPr>
            <w:tcW w:w="198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Наименование почетного или специального звания, 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награды или иного </w:t>
            </w:r>
            <w:r w:rsidRPr="00E06939">
              <w:rPr>
                <w:rFonts w:eastAsia="Calibri" w:cs="Arial"/>
                <w:sz w:val="22"/>
                <w:szCs w:val="22"/>
              </w:rPr>
              <w:lastRenderedPageBreak/>
              <w:t>знака отличия</w:t>
            </w:r>
          </w:p>
        </w:tc>
        <w:tc>
          <w:tcPr>
            <w:tcW w:w="739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lastRenderedPageBreak/>
              <w:t xml:space="preserve">Наименование документов к почетному или специальному званию, награде или </w:t>
            </w:r>
            <w:r w:rsidRPr="00E06939">
              <w:rPr>
                <w:rFonts w:eastAsia="Calibri" w:cs="Arial"/>
                <w:sz w:val="22"/>
                <w:szCs w:val="22"/>
              </w:rPr>
              <w:lastRenderedPageBreak/>
              <w:t>иному знаку отличия</w:t>
            </w: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lastRenderedPageBreak/>
              <w:t>Ф.И.О., должность сдавшего звания, награду</w:t>
            </w: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Подпись</w:t>
            </w: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Ф.И.О.,</w:t>
            </w:r>
          </w:p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 xml:space="preserve">должности принявшего звания, награду </w:t>
            </w: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Подпись</w:t>
            </w:r>
          </w:p>
        </w:tc>
      </w:tr>
      <w:tr w:rsidR="0089420B" w:rsidRPr="00E06939" w:rsidTr="00BE29C3">
        <w:tc>
          <w:tcPr>
            <w:tcW w:w="59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1641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3</w:t>
            </w:r>
          </w:p>
        </w:tc>
        <w:tc>
          <w:tcPr>
            <w:tcW w:w="739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4</w:t>
            </w: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5</w:t>
            </w: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6</w:t>
            </w: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  <w:r w:rsidRPr="00E06939">
              <w:rPr>
                <w:rFonts w:eastAsia="Calibri" w:cs="Arial"/>
                <w:sz w:val="22"/>
                <w:szCs w:val="22"/>
              </w:rPr>
              <w:t>8</w:t>
            </w:r>
          </w:p>
        </w:tc>
      </w:tr>
      <w:tr w:rsidR="0089420B" w:rsidRPr="00E06939" w:rsidTr="00BE29C3">
        <w:tc>
          <w:tcPr>
            <w:tcW w:w="59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641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98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739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</w:tr>
      <w:tr w:rsidR="0089420B" w:rsidRPr="00E06939" w:rsidTr="00BE29C3">
        <w:tc>
          <w:tcPr>
            <w:tcW w:w="59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641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98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739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</w:tr>
      <w:tr w:rsidR="0089420B" w:rsidRPr="00E06939" w:rsidTr="00BE29C3">
        <w:tc>
          <w:tcPr>
            <w:tcW w:w="59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641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98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739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  <w:tc>
          <w:tcPr>
            <w:tcW w:w="1224" w:type="dxa"/>
            <w:shd w:val="clear" w:color="auto" w:fill="auto"/>
          </w:tcPr>
          <w:p w:rsidR="0089420B" w:rsidRPr="00E06939" w:rsidRDefault="0089420B" w:rsidP="00BE29C3">
            <w:pPr>
              <w:suppressAutoHyphens/>
              <w:jc w:val="center"/>
              <w:rPr>
                <w:rFonts w:eastAsia="Calibri" w:cs="Arial"/>
              </w:rPr>
            </w:pPr>
          </w:p>
        </w:tc>
      </w:tr>
    </w:tbl>
    <w:p w:rsidR="0089420B" w:rsidRPr="00E06939" w:rsidRDefault="0089420B" w:rsidP="0089420B">
      <w:pPr>
        <w:suppressAutoHyphens/>
        <w:jc w:val="center"/>
        <w:rPr>
          <w:rFonts w:eastAsia="Calibri" w:cs="Arial"/>
          <w:b/>
          <w:sz w:val="22"/>
          <w:szCs w:val="22"/>
        </w:rPr>
      </w:pPr>
    </w:p>
    <w:p w:rsidR="0089420B" w:rsidRPr="00E06939" w:rsidRDefault="0089420B" w:rsidP="0089420B">
      <w:pPr>
        <w:suppressAutoHyphens/>
        <w:rPr>
          <w:rFonts w:eastAsia="Calibri" w:cs="Arial"/>
          <w:b/>
          <w:sz w:val="22"/>
          <w:szCs w:val="22"/>
        </w:rPr>
      </w:pPr>
    </w:p>
    <w:p w:rsidR="00496247" w:rsidRPr="00E06939" w:rsidRDefault="00496247">
      <w:pPr>
        <w:rPr>
          <w:rFonts w:cs="Arial"/>
          <w:sz w:val="22"/>
          <w:szCs w:val="22"/>
        </w:rPr>
      </w:pPr>
    </w:p>
    <w:p w:rsidR="00E06939" w:rsidRPr="00E06939" w:rsidRDefault="00E06939">
      <w:pPr>
        <w:rPr>
          <w:rFonts w:cs="Arial"/>
          <w:sz w:val="22"/>
          <w:szCs w:val="22"/>
        </w:rPr>
      </w:pPr>
    </w:p>
    <w:sectPr w:rsidR="00E06939" w:rsidRPr="00E06939" w:rsidSect="00B230A8">
      <w:pgSz w:w="11906" w:h="16838"/>
      <w:pgMar w:top="426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/>
  <w:rsids>
    <w:rsidRoot w:val="0089420B"/>
    <w:rsid w:val="00061AF5"/>
    <w:rsid w:val="00065741"/>
    <w:rsid w:val="000673AA"/>
    <w:rsid w:val="00214200"/>
    <w:rsid w:val="0024580E"/>
    <w:rsid w:val="00267B53"/>
    <w:rsid w:val="002E6E74"/>
    <w:rsid w:val="00457A79"/>
    <w:rsid w:val="00496247"/>
    <w:rsid w:val="00571AAE"/>
    <w:rsid w:val="00675364"/>
    <w:rsid w:val="0089420B"/>
    <w:rsid w:val="008B7A74"/>
    <w:rsid w:val="00981DE6"/>
    <w:rsid w:val="00A738F4"/>
    <w:rsid w:val="00B230A8"/>
    <w:rsid w:val="00BA7CD0"/>
    <w:rsid w:val="00C47AC6"/>
    <w:rsid w:val="00CC01D0"/>
    <w:rsid w:val="00DD3F34"/>
    <w:rsid w:val="00E064BB"/>
    <w:rsid w:val="00E06939"/>
    <w:rsid w:val="00E3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B7A74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8B7A7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B7A7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B7A7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B7A7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8B7A74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8B7A74"/>
  </w:style>
  <w:style w:type="table" w:styleId="a3">
    <w:name w:val="Table Grid"/>
    <w:basedOn w:val="a1"/>
    <w:uiPriority w:val="59"/>
    <w:rsid w:val="00894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981DE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E0693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E06939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E06939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E06939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8B7A74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8B7A74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E06939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8B7A7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6">
    <w:name w:val="Hyperlink"/>
    <w:basedOn w:val="a0"/>
    <w:rsid w:val="008B7A74"/>
    <w:rPr>
      <w:color w:val="0000FF"/>
      <w:u w:val="none"/>
    </w:rPr>
  </w:style>
  <w:style w:type="paragraph" w:customStyle="1" w:styleId="Application">
    <w:name w:val="Application!Приложение"/>
    <w:rsid w:val="008B7A74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8B7A74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8B7A74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8B7A74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8B7A74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/content/act/bbf89570-6239-4cfb-bdba-5b454c14e321.html" TargetMode="External"/><Relationship Id="rId4" Type="http://schemas.openxmlformats.org/officeDocument/2006/relationships/hyperlink" Target="/content/act/9aa48369-618a-4bb4-b4b8-ae15f2b7ebf6.html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\SCLI.RU\&#1055;&#1057;%20&#1053;&#1055;&#1040;%20&#1045;&#1057;&#1048;&#1058;&#1054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8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Trunin.NA</dc:creator>
  <cp:keywords/>
  <dc:description/>
  <cp:lastModifiedBy>Trunin.NA</cp:lastModifiedBy>
  <cp:revision>1</cp:revision>
  <cp:lastPrinted>2017-12-20T08:46:00Z</cp:lastPrinted>
  <dcterms:created xsi:type="dcterms:W3CDTF">2018-07-23T05:14:00Z</dcterms:created>
  <dcterms:modified xsi:type="dcterms:W3CDTF">2018-07-23T05:14:00Z</dcterms:modified>
</cp:coreProperties>
</file>